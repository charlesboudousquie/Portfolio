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69334" w14:textId="2C1CEC19" w:rsidR="002A67F7" w:rsidRPr="00821413" w:rsidRDefault="005C27F7" w:rsidP="002A67F7">
      <w:pPr>
        <w:pStyle w:val="Heading1"/>
        <w:spacing w:line="240" w:lineRule="auto"/>
        <w:contextualSpacing/>
        <w:rPr>
          <w:sz w:val="22"/>
          <w:szCs w:val="22"/>
        </w:rPr>
      </w:pPr>
      <w:r>
        <w:rPr>
          <w:sz w:val="22"/>
          <w:szCs w:val="22"/>
        </w:rPr>
        <w:softHyphen/>
      </w:r>
      <w:sdt>
        <w:sdtPr>
          <w:rPr>
            <w:sz w:val="22"/>
            <w:szCs w:val="22"/>
          </w:rPr>
          <w:alias w:val="Summary:"/>
          <w:tag w:val="Summary:"/>
          <w:id w:val="-1062706221"/>
          <w:placeholder>
            <w:docPart w:val="659B9387853847E6AAA9D85FDC5A8FDC"/>
          </w:placeholder>
          <w:temporary/>
          <w:showingPlcHdr/>
          <w15:appearance w15:val="hidden"/>
        </w:sdtPr>
        <w:sdtEndPr/>
        <w:sdtContent>
          <w:r w:rsidR="002A67F7" w:rsidRPr="00821413">
            <w:rPr>
              <w:sz w:val="22"/>
              <w:szCs w:val="22"/>
            </w:rPr>
            <w:t>Summary</w:t>
          </w:r>
        </w:sdtContent>
      </w:sdt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432" w:type="dxa"/>
          <w:right w:w="115" w:type="dxa"/>
        </w:tblCellMar>
        <w:tblLook w:val="0620" w:firstRow="1" w:lastRow="0" w:firstColumn="0" w:lastColumn="0" w:noHBand="1" w:noVBand="1"/>
        <w:tblDescription w:val="Layout table to enter summary"/>
      </w:tblPr>
      <w:tblGrid>
        <w:gridCol w:w="5040"/>
      </w:tblGrid>
      <w:tr w:rsidR="002A67F7" w14:paraId="57F9D17D" w14:textId="77777777" w:rsidTr="00DB1532">
        <w:tc>
          <w:tcPr>
            <w:tcW w:w="8640" w:type="dxa"/>
          </w:tcPr>
          <w:p w14:paraId="749A213B" w14:textId="778F0547" w:rsidR="002A67F7" w:rsidRPr="00B56E69" w:rsidRDefault="00EE6CD6" w:rsidP="00DB1532">
            <w:pPr>
              <w:spacing w:line="240" w:lineRule="auto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 am a</w:t>
            </w:r>
            <w:r w:rsidR="006676E3">
              <w:rPr>
                <w:sz w:val="22"/>
                <w:szCs w:val="22"/>
              </w:rPr>
              <w:t xml:space="preserve"> driven</w:t>
            </w:r>
            <w:r>
              <w:rPr>
                <w:sz w:val="22"/>
                <w:szCs w:val="22"/>
              </w:rPr>
              <w:t xml:space="preserve"> </w:t>
            </w:r>
            <w:r w:rsidR="002A67F7">
              <w:rPr>
                <w:sz w:val="22"/>
                <w:szCs w:val="22"/>
              </w:rPr>
              <w:t xml:space="preserve">Software Engineer with </w:t>
            </w:r>
            <w:r w:rsidR="005C27F7">
              <w:rPr>
                <w:sz w:val="22"/>
                <w:szCs w:val="22"/>
              </w:rPr>
              <w:t>5</w:t>
            </w:r>
            <w:r w:rsidR="002A67F7" w:rsidRPr="00B56E69">
              <w:rPr>
                <w:sz w:val="22"/>
                <w:szCs w:val="22"/>
              </w:rPr>
              <w:t xml:space="preserve"> years of </w:t>
            </w:r>
            <w:r w:rsidR="002A67F7">
              <w:rPr>
                <w:sz w:val="22"/>
                <w:szCs w:val="22"/>
              </w:rPr>
              <w:t xml:space="preserve">video </w:t>
            </w:r>
            <w:r w:rsidR="002A67F7" w:rsidRPr="00B56E69">
              <w:rPr>
                <w:sz w:val="22"/>
                <w:szCs w:val="22"/>
              </w:rPr>
              <w:t>game programming experience including Graphics, Particle Systems</w:t>
            </w:r>
            <w:r w:rsidR="002A67F7">
              <w:rPr>
                <w:sz w:val="22"/>
                <w:szCs w:val="22"/>
              </w:rPr>
              <w:t>,</w:t>
            </w:r>
            <w:r w:rsidR="002A67F7" w:rsidRPr="00B56E69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</w:t>
            </w:r>
            <w:r w:rsidR="002A67F7">
              <w:rPr>
                <w:sz w:val="22"/>
                <w:szCs w:val="22"/>
              </w:rPr>
              <w:t>uilt from scratch 3D editors and Behavior Trees.</w:t>
            </w:r>
            <w:r w:rsidR="006676E3">
              <w:rPr>
                <w:sz w:val="22"/>
                <w:szCs w:val="22"/>
              </w:rPr>
              <w:t xml:space="preserve"> I will develop and maintain </w:t>
            </w:r>
            <w:r w:rsidR="00754240">
              <w:rPr>
                <w:sz w:val="22"/>
                <w:szCs w:val="22"/>
              </w:rPr>
              <w:t>any</w:t>
            </w:r>
            <w:r w:rsidR="00FA7293">
              <w:rPr>
                <w:sz w:val="22"/>
                <w:szCs w:val="22"/>
              </w:rPr>
              <w:t xml:space="preserve"> </w:t>
            </w:r>
            <w:r w:rsidR="00754240">
              <w:rPr>
                <w:sz w:val="22"/>
                <w:szCs w:val="22"/>
              </w:rPr>
              <w:t>project with my team.</w:t>
            </w:r>
          </w:p>
        </w:tc>
      </w:tr>
    </w:tbl>
    <w:p w14:paraId="25E68865" w14:textId="77777777" w:rsidR="002A67F7" w:rsidRDefault="002A67F7" w:rsidP="002A67F7">
      <w:pPr>
        <w:spacing w:before="0" w:after="0" w:line="240" w:lineRule="auto"/>
        <w:contextualSpacing/>
        <w:rPr>
          <w:rFonts w:ascii="Times New Roman" w:hAnsi="Times New Roman"/>
          <w:spacing w:val="0"/>
          <w:sz w:val="20"/>
          <w:szCs w:val="20"/>
        </w:rPr>
      </w:pPr>
    </w:p>
    <w:p w14:paraId="369AB44B" w14:textId="77777777" w:rsidR="00033380" w:rsidRPr="00033380" w:rsidRDefault="00FD32CA" w:rsidP="00BD3BD1">
      <w:pPr>
        <w:pStyle w:val="Heading1"/>
        <w:spacing w:line="240" w:lineRule="auto"/>
        <w:contextualSpacing/>
      </w:pPr>
      <w:sdt>
        <w:sdtPr>
          <w:alias w:val="Computer skills:"/>
          <w:tag w:val="Computer skills:"/>
          <w:id w:val="1126435726"/>
          <w:placeholder>
            <w:docPart w:val="8C678F3893124B9CB9A0D4F72E585373"/>
          </w:placeholder>
          <w:temporary/>
          <w:showingPlcHdr/>
          <w15:appearance w15:val="hidden"/>
        </w:sdtPr>
        <w:sdtEndPr/>
        <w:sdtContent>
          <w:r w:rsidR="00033380" w:rsidRPr="00821413">
            <w:rPr>
              <w:sz w:val="22"/>
              <w:szCs w:val="22"/>
            </w:rPr>
            <w:t>Computer skills</w:t>
          </w:r>
        </w:sdtContent>
      </w:sdt>
    </w:p>
    <w:p w14:paraId="68038473" w14:textId="77777777" w:rsidR="00033380" w:rsidRPr="00BD3BD1" w:rsidRDefault="00FD32CA" w:rsidP="00BD3BD1">
      <w:pPr>
        <w:pStyle w:val="Heading2"/>
        <w:spacing w:line="240" w:lineRule="auto"/>
        <w:contextualSpacing/>
        <w:rPr>
          <w:sz w:val="22"/>
          <w:szCs w:val="22"/>
        </w:rPr>
      </w:pPr>
      <w:sdt>
        <w:sdtPr>
          <w:rPr>
            <w:sz w:val="22"/>
            <w:szCs w:val="22"/>
          </w:rPr>
          <w:alias w:val="Languages:"/>
          <w:tag w:val="Languages:"/>
          <w:id w:val="1517655715"/>
          <w:placeholder>
            <w:docPart w:val="9395D78AE86D4655BE654CAE8F8631F1"/>
          </w:placeholder>
          <w:temporary/>
          <w:showingPlcHdr/>
          <w15:appearance w15:val="hidden"/>
        </w:sdtPr>
        <w:sdtEndPr/>
        <w:sdtContent>
          <w:r w:rsidR="00033380" w:rsidRPr="00BD3BD1">
            <w:rPr>
              <w:sz w:val="22"/>
              <w:szCs w:val="22"/>
            </w:rPr>
            <w:t>Languages</w:t>
          </w:r>
        </w:sdtContent>
      </w:sdt>
    </w:p>
    <w:p w14:paraId="69FD1C7F" w14:textId="3DA7F2B8" w:rsidR="00033380" w:rsidRPr="00BD3BD1" w:rsidRDefault="00F4440D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C++</w:t>
      </w:r>
      <w:r w:rsidR="001728E9">
        <w:rPr>
          <w:sz w:val="22"/>
          <w:szCs w:val="22"/>
        </w:rPr>
        <w:t xml:space="preserve"> (</w:t>
      </w:r>
      <w:r w:rsidR="00F7095A">
        <w:rPr>
          <w:sz w:val="22"/>
          <w:szCs w:val="22"/>
        </w:rPr>
        <w:t>5</w:t>
      </w:r>
      <w:r w:rsidR="001728E9">
        <w:rPr>
          <w:sz w:val="22"/>
          <w:szCs w:val="22"/>
        </w:rPr>
        <w:t xml:space="preserve"> years)</w:t>
      </w:r>
    </w:p>
    <w:p w14:paraId="43485735" w14:textId="15B628B4" w:rsidR="00AB186B" w:rsidRPr="008718A2" w:rsidRDefault="00AB186B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8718A2">
        <w:rPr>
          <w:sz w:val="22"/>
          <w:szCs w:val="22"/>
        </w:rPr>
        <w:t>Python</w:t>
      </w:r>
    </w:p>
    <w:p w14:paraId="2E3B237B" w14:textId="77777777" w:rsidR="00033380" w:rsidRPr="00BD3BD1" w:rsidRDefault="00AE6254" w:rsidP="00BD3BD1">
      <w:pPr>
        <w:pStyle w:val="Heading2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Operating Systems</w:t>
      </w:r>
    </w:p>
    <w:p w14:paraId="2BFACEC9" w14:textId="5AB18C4F" w:rsidR="00B81527" w:rsidRPr="00C6264D" w:rsidRDefault="00EE68EF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C6264D">
        <w:rPr>
          <w:sz w:val="22"/>
          <w:szCs w:val="22"/>
        </w:rPr>
        <w:t>Windows</w:t>
      </w:r>
      <w:r w:rsidR="00C6264D" w:rsidRPr="00C6264D">
        <w:rPr>
          <w:sz w:val="22"/>
          <w:szCs w:val="22"/>
        </w:rPr>
        <w:t>,</w:t>
      </w:r>
      <w:r w:rsidR="00C6264D">
        <w:rPr>
          <w:sz w:val="22"/>
          <w:szCs w:val="22"/>
        </w:rPr>
        <w:t xml:space="preserve"> </w:t>
      </w:r>
      <w:r w:rsidRPr="00C6264D">
        <w:rPr>
          <w:sz w:val="22"/>
          <w:szCs w:val="22"/>
        </w:rPr>
        <w:t>Linux</w:t>
      </w:r>
    </w:p>
    <w:p w14:paraId="4FDBBBAD" w14:textId="77777777" w:rsidR="00982AB3" w:rsidRPr="00BD3BD1" w:rsidRDefault="00982AB3" w:rsidP="00BD3BD1">
      <w:pPr>
        <w:pStyle w:val="Heading2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API</w:t>
      </w:r>
    </w:p>
    <w:p w14:paraId="3BBBC0B4" w14:textId="77777777" w:rsidR="00982AB3" w:rsidRPr="00BD3BD1" w:rsidRDefault="00982AB3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OpenGL</w:t>
      </w:r>
      <w:r w:rsidR="00CF1481" w:rsidRPr="00BD3BD1">
        <w:rPr>
          <w:sz w:val="22"/>
          <w:szCs w:val="22"/>
        </w:rPr>
        <w:t xml:space="preserve"> 3 / 4.3</w:t>
      </w:r>
    </w:p>
    <w:p w14:paraId="2CDC7F9A" w14:textId="77777777" w:rsidR="00982AB3" w:rsidRPr="00BD3BD1" w:rsidRDefault="00982AB3" w:rsidP="00BD3BD1">
      <w:pPr>
        <w:pStyle w:val="ListParagraph"/>
        <w:numPr>
          <w:ilvl w:val="0"/>
          <w:numId w:val="21"/>
        </w:numPr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ImGui</w:t>
      </w:r>
      <w:r w:rsidR="000D1B75" w:rsidRPr="00BD3BD1">
        <w:rPr>
          <w:sz w:val="22"/>
          <w:szCs w:val="22"/>
        </w:rPr>
        <w:t xml:space="preserve"> </w:t>
      </w:r>
      <w:r w:rsidRPr="00BD3BD1">
        <w:rPr>
          <w:sz w:val="22"/>
          <w:szCs w:val="22"/>
        </w:rPr>
        <w:t>/</w:t>
      </w:r>
      <w:r w:rsidR="000D1B75" w:rsidRPr="00BD3BD1">
        <w:rPr>
          <w:sz w:val="22"/>
          <w:szCs w:val="22"/>
        </w:rPr>
        <w:t xml:space="preserve"> </w:t>
      </w:r>
      <w:r w:rsidRPr="00BD3BD1">
        <w:rPr>
          <w:sz w:val="22"/>
          <w:szCs w:val="22"/>
        </w:rPr>
        <w:t>ImGuiZmo</w:t>
      </w:r>
    </w:p>
    <w:p w14:paraId="47091EA1" w14:textId="0B1D61B0" w:rsidR="00041588" w:rsidRPr="0081106D" w:rsidRDefault="00982AB3" w:rsidP="00BD3BD1">
      <w:pPr>
        <w:pStyle w:val="ListParagraph"/>
        <w:numPr>
          <w:ilvl w:val="0"/>
          <w:numId w:val="21"/>
        </w:numPr>
        <w:spacing w:line="240" w:lineRule="auto"/>
        <w:contextualSpacing/>
        <w:rPr>
          <w:sz w:val="22"/>
          <w:szCs w:val="22"/>
        </w:rPr>
      </w:pPr>
      <w:r w:rsidRPr="0081106D">
        <w:rPr>
          <w:sz w:val="22"/>
          <w:szCs w:val="22"/>
        </w:rPr>
        <w:t>Assimp</w:t>
      </w:r>
      <w:r w:rsidR="00C6264D" w:rsidRPr="0081106D">
        <w:rPr>
          <w:sz w:val="22"/>
          <w:szCs w:val="22"/>
        </w:rPr>
        <w:t xml:space="preserve">, </w:t>
      </w:r>
      <w:r w:rsidRPr="0081106D">
        <w:rPr>
          <w:sz w:val="22"/>
          <w:szCs w:val="22"/>
        </w:rPr>
        <w:t>Bullet3</w:t>
      </w:r>
      <w:r w:rsidR="0081106D">
        <w:rPr>
          <w:sz w:val="22"/>
          <w:szCs w:val="22"/>
        </w:rPr>
        <w:t xml:space="preserve">, </w:t>
      </w:r>
      <w:r w:rsidR="00041588" w:rsidRPr="0081106D">
        <w:rPr>
          <w:sz w:val="22"/>
          <w:szCs w:val="22"/>
        </w:rPr>
        <w:t>GLFW, SDL</w:t>
      </w:r>
    </w:p>
    <w:p w14:paraId="43E8D430" w14:textId="4421EFA7" w:rsidR="00982AB3" w:rsidRPr="00BD3BD1" w:rsidRDefault="00CF1481" w:rsidP="00BD3BD1">
      <w:pPr>
        <w:pStyle w:val="ListParagraph"/>
        <w:numPr>
          <w:ilvl w:val="0"/>
          <w:numId w:val="21"/>
        </w:numPr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Berkeley Sockets (Windows and Linux)</w:t>
      </w:r>
    </w:p>
    <w:p w14:paraId="57EC7C64" w14:textId="43F1EFA2" w:rsidR="00B155DC" w:rsidRPr="00475BD0" w:rsidRDefault="00B155DC" w:rsidP="00475BD0">
      <w:pPr>
        <w:pStyle w:val="Heading2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Tools</w:t>
      </w:r>
    </w:p>
    <w:p w14:paraId="143CFD9C" w14:textId="2E24AA6D" w:rsidR="00375711" w:rsidRPr="00396873" w:rsidRDefault="00B155DC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396873">
        <w:rPr>
          <w:sz w:val="22"/>
          <w:szCs w:val="22"/>
        </w:rPr>
        <w:t>Visual Studio</w:t>
      </w:r>
      <w:r w:rsidR="00396873">
        <w:rPr>
          <w:sz w:val="22"/>
          <w:szCs w:val="22"/>
        </w:rPr>
        <w:t xml:space="preserve">, VS Code, </w:t>
      </w:r>
      <w:r w:rsidR="00375711" w:rsidRPr="00396873">
        <w:rPr>
          <w:sz w:val="22"/>
          <w:szCs w:val="22"/>
        </w:rPr>
        <w:t>Git</w:t>
      </w:r>
    </w:p>
    <w:p w14:paraId="2F01FE6F" w14:textId="2D2D6991" w:rsidR="009F5919" w:rsidRPr="00BD3BD1" w:rsidRDefault="009F5919" w:rsidP="00BD3BD1">
      <w:pPr>
        <w:pStyle w:val="ListParagraph"/>
        <w:spacing w:line="240" w:lineRule="auto"/>
        <w:contextualSpacing/>
        <w:rPr>
          <w:sz w:val="22"/>
          <w:szCs w:val="22"/>
        </w:rPr>
      </w:pPr>
      <w:r>
        <w:rPr>
          <w:sz w:val="22"/>
          <w:szCs w:val="22"/>
        </w:rPr>
        <w:t>Unity</w:t>
      </w:r>
      <w:r w:rsidR="0053248C">
        <w:rPr>
          <w:sz w:val="22"/>
          <w:szCs w:val="22"/>
        </w:rPr>
        <w:t>, Unreal Engine 4</w:t>
      </w:r>
    </w:p>
    <w:p w14:paraId="3D12FBED" w14:textId="77777777" w:rsidR="00CF1481" w:rsidRPr="00BD3BD1" w:rsidRDefault="00CF1481" w:rsidP="00BD3BD1">
      <w:pPr>
        <w:pStyle w:val="Heading2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Soft Skills</w:t>
      </w:r>
    </w:p>
    <w:p w14:paraId="1C57976E" w14:textId="77777777" w:rsidR="00CF1481" w:rsidRPr="00BD3BD1" w:rsidRDefault="00CF1481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Working on a team</w:t>
      </w:r>
    </w:p>
    <w:p w14:paraId="675912C0" w14:textId="77777777" w:rsidR="00CF1481" w:rsidRPr="00BD3BD1" w:rsidRDefault="00CF1481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Pair Programming</w:t>
      </w:r>
    </w:p>
    <w:p w14:paraId="5F314E01" w14:textId="34F1477F" w:rsidR="00CF1481" w:rsidRPr="00BD3BD1" w:rsidRDefault="00CF1481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 xml:space="preserve">Always </w:t>
      </w:r>
      <w:r w:rsidR="0045528E">
        <w:rPr>
          <w:sz w:val="22"/>
          <w:szCs w:val="22"/>
        </w:rPr>
        <w:t xml:space="preserve">mentoring </w:t>
      </w:r>
      <w:r w:rsidRPr="00BD3BD1">
        <w:rPr>
          <w:sz w:val="22"/>
          <w:szCs w:val="22"/>
        </w:rPr>
        <w:t xml:space="preserve">and </w:t>
      </w:r>
      <w:r w:rsidR="0045528E">
        <w:rPr>
          <w:sz w:val="22"/>
          <w:szCs w:val="22"/>
        </w:rPr>
        <w:t>open to new ideas</w:t>
      </w:r>
    </w:p>
    <w:p w14:paraId="018A58AE" w14:textId="77777777" w:rsidR="00CF1481" w:rsidRPr="00CF1481" w:rsidRDefault="00CF1481" w:rsidP="00BD3BD1">
      <w:pPr>
        <w:spacing w:line="240" w:lineRule="auto"/>
        <w:contextualSpacing/>
      </w:pPr>
    </w:p>
    <w:p w14:paraId="3378B64C" w14:textId="77777777" w:rsidR="007F7A45" w:rsidRDefault="00FD32CA" w:rsidP="0045528E">
      <w:pPr>
        <w:pStyle w:val="Heading1"/>
      </w:pPr>
      <w:sdt>
        <w:sdtPr>
          <w:alias w:val="Education:"/>
          <w:tag w:val="Education:"/>
          <w:id w:val="1516970808"/>
          <w:placeholder>
            <w:docPart w:val="B996F06D4F514BCE8D40B5E2D5C9AB6F"/>
          </w:placeholder>
          <w:temporary/>
          <w:showingPlcHdr/>
          <w15:appearance w15:val="hidden"/>
        </w:sdtPr>
        <w:sdtEndPr/>
        <w:sdtContent>
          <w:r w:rsidR="007F7A45" w:rsidRPr="00821413">
            <w:rPr>
              <w:sz w:val="22"/>
              <w:szCs w:val="22"/>
            </w:rPr>
            <w:t>Education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yout table"/>
      </w:tblPr>
      <w:tblGrid>
        <w:gridCol w:w="3779"/>
        <w:gridCol w:w="1261"/>
      </w:tblGrid>
      <w:tr w:rsidR="007F7A45" w:rsidRPr="00DE7766" w14:paraId="362316C1" w14:textId="77777777" w:rsidTr="007A53AE">
        <w:trPr>
          <w:trHeight w:val="216"/>
        </w:trPr>
        <w:tc>
          <w:tcPr>
            <w:tcW w:w="3779" w:type="dxa"/>
          </w:tcPr>
          <w:p w14:paraId="73760447" w14:textId="77571F59" w:rsidR="001728E9" w:rsidRPr="001728E9" w:rsidRDefault="001728E9" w:rsidP="007A53AE">
            <w:pPr>
              <w:pStyle w:val="Heading2"/>
              <w:ind w:left="0"/>
              <w:rPr>
                <w:sz w:val="22"/>
                <w:szCs w:val="22"/>
              </w:rPr>
            </w:pPr>
          </w:p>
        </w:tc>
        <w:tc>
          <w:tcPr>
            <w:tcW w:w="1261" w:type="dxa"/>
          </w:tcPr>
          <w:p w14:paraId="118F00EC" w14:textId="6E71F3BF" w:rsidR="007F7A45" w:rsidRPr="00B56E69" w:rsidRDefault="007F7A45" w:rsidP="00BD3BD1">
            <w:pPr>
              <w:pStyle w:val="Dates"/>
              <w:spacing w:line="240" w:lineRule="auto"/>
              <w:contextualSpacing/>
              <w:rPr>
                <w:sz w:val="22"/>
                <w:szCs w:val="22"/>
              </w:rPr>
            </w:pPr>
          </w:p>
        </w:tc>
      </w:tr>
    </w:tbl>
    <w:p w14:paraId="0628B6D2" w14:textId="02E1FB9E" w:rsidR="007A53AE" w:rsidRDefault="005D3D77" w:rsidP="007A53AE">
      <w:pPr>
        <w:pStyle w:val="Heading2"/>
        <w:ind w:left="0"/>
        <w:rPr>
          <w:sz w:val="22"/>
          <w:szCs w:val="22"/>
        </w:rPr>
      </w:pPr>
      <w:r>
        <w:rPr>
          <w:sz w:val="22"/>
          <w:szCs w:val="22"/>
        </w:rPr>
        <w:t xml:space="preserve">Graduate </w:t>
      </w:r>
      <w:r w:rsidR="007A53AE" w:rsidRPr="0045528E">
        <w:rPr>
          <w:sz w:val="22"/>
          <w:szCs w:val="22"/>
        </w:rPr>
        <w:t>Bachelor of Science in Computer Science in Real-Time Interactive Simulation – Redmond, WA</w:t>
      </w:r>
      <w:r w:rsidR="007A53AE">
        <w:rPr>
          <w:sz w:val="22"/>
          <w:szCs w:val="22"/>
        </w:rPr>
        <w:t xml:space="preserve">                    </w:t>
      </w:r>
      <w:r w:rsidR="007A53AE" w:rsidRPr="007A53AE">
        <w:rPr>
          <w:b w:val="0"/>
          <w:bCs/>
          <w:sz w:val="22"/>
          <w:szCs w:val="22"/>
        </w:rPr>
        <w:t>9/2016 – 4/202</w:t>
      </w:r>
      <w:r w:rsidR="004276B6">
        <w:rPr>
          <w:b w:val="0"/>
          <w:bCs/>
          <w:sz w:val="22"/>
          <w:szCs w:val="22"/>
        </w:rPr>
        <w:t>1</w:t>
      </w:r>
    </w:p>
    <w:p w14:paraId="269F49B3" w14:textId="77777777" w:rsidR="007A53AE" w:rsidRPr="0045528E" w:rsidRDefault="007A53AE" w:rsidP="007A53AE">
      <w:r w:rsidRPr="0045528E">
        <w:rPr>
          <w:sz w:val="22"/>
          <w:szCs w:val="22"/>
        </w:rPr>
        <w:t>DigiPen Institute of Technology</w:t>
      </w:r>
    </w:p>
    <w:p w14:paraId="47DB11F2" w14:textId="77777777" w:rsidR="007A53AE" w:rsidRPr="00BD3BD1" w:rsidRDefault="007A53AE" w:rsidP="007A53AE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Basic Networking</w:t>
      </w:r>
    </w:p>
    <w:p w14:paraId="3A4C5A6A" w14:textId="4E4B1580" w:rsidR="007A53AE" w:rsidRDefault="007A53AE" w:rsidP="007A53AE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OpenGL 3D Rendering,</w:t>
      </w:r>
      <w:r>
        <w:rPr>
          <w:sz w:val="22"/>
          <w:szCs w:val="22"/>
        </w:rPr>
        <w:t xml:space="preserve"> </w:t>
      </w:r>
      <w:r w:rsidRPr="00BD3BD1">
        <w:rPr>
          <w:sz w:val="22"/>
          <w:szCs w:val="22"/>
        </w:rPr>
        <w:t>Reflection, Refraction, Texture,</w:t>
      </w:r>
      <w:r>
        <w:rPr>
          <w:sz w:val="22"/>
          <w:szCs w:val="22"/>
        </w:rPr>
        <w:t xml:space="preserve"> and</w:t>
      </w:r>
      <w:r w:rsidRPr="00BD3BD1">
        <w:rPr>
          <w:sz w:val="22"/>
          <w:szCs w:val="22"/>
        </w:rPr>
        <w:t xml:space="preserve"> Deferred Shading.</w:t>
      </w:r>
    </w:p>
    <w:p w14:paraId="1F52ADC1" w14:textId="103308B7" w:rsidR="007A53AE" w:rsidRPr="009F5919" w:rsidRDefault="007A53AE" w:rsidP="009F5919">
      <w:pPr>
        <w:pStyle w:val="ListParagraph"/>
        <w:spacing w:line="240" w:lineRule="auto"/>
        <w:contextualSpacing/>
        <w:rPr>
          <w:sz w:val="22"/>
          <w:szCs w:val="22"/>
        </w:rPr>
      </w:pPr>
      <w:r>
        <w:rPr>
          <w:sz w:val="22"/>
          <w:szCs w:val="22"/>
        </w:rPr>
        <w:t>AI pathing and problem solving</w:t>
      </w:r>
    </w:p>
    <w:p w14:paraId="00B68A2F" w14:textId="0804A1D2" w:rsidR="00952B4A" w:rsidRPr="00821413" w:rsidRDefault="00C6264D" w:rsidP="00BD3BD1">
      <w:pPr>
        <w:pStyle w:val="Heading1"/>
        <w:spacing w:line="240" w:lineRule="auto"/>
        <w:contextualSpacing/>
        <w:rPr>
          <w:sz w:val="22"/>
          <w:szCs w:val="22"/>
        </w:rPr>
      </w:pPr>
      <w:r>
        <w:rPr>
          <w:sz w:val="22"/>
          <w:szCs w:val="22"/>
        </w:rPr>
        <w:t>Experience</w:t>
      </w:r>
    </w:p>
    <w:tbl>
      <w:tblPr>
        <w:tblW w:w="0" w:type="auto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2820"/>
        <w:gridCol w:w="2211"/>
      </w:tblGrid>
      <w:tr w:rsidR="00300698" w:rsidRPr="00BD3BD1" w14:paraId="01005882" w14:textId="77777777" w:rsidTr="0045528E">
        <w:trPr>
          <w:trHeight w:val="216"/>
        </w:trPr>
        <w:tc>
          <w:tcPr>
            <w:tcW w:w="0" w:type="auto"/>
          </w:tcPr>
          <w:p w14:paraId="75DFF0BB" w14:textId="1F742AB2" w:rsidR="00300698" w:rsidRPr="00D97D9D" w:rsidRDefault="00B155DC" w:rsidP="00BD3BD1">
            <w:pPr>
              <w:pStyle w:val="Heading2"/>
              <w:spacing w:line="240" w:lineRule="auto"/>
              <w:contextualSpacing/>
              <w:rPr>
                <w:b w:val="0"/>
                <w:bCs/>
                <w:sz w:val="22"/>
                <w:szCs w:val="22"/>
              </w:rPr>
            </w:pPr>
            <w:bookmarkStart w:id="0" w:name="_Hlk536114646"/>
            <w:r w:rsidRPr="00BD3BD1">
              <w:rPr>
                <w:sz w:val="22"/>
                <w:szCs w:val="22"/>
              </w:rPr>
              <w:t>Engine Programmer</w:t>
            </w:r>
            <w:bookmarkEnd w:id="0"/>
            <w:r w:rsidR="00D97D9D">
              <w:rPr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</w:tcPr>
          <w:p w14:paraId="2B2336F6" w14:textId="113DD3E0" w:rsidR="00300698" w:rsidRPr="00BD3BD1" w:rsidRDefault="0045528E" w:rsidP="00BD3BD1">
            <w:pPr>
              <w:pStyle w:val="Dates"/>
              <w:spacing w:line="240" w:lineRule="auto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</w:t>
            </w:r>
            <w:r w:rsidR="00D9420B" w:rsidRPr="00BD3BD1">
              <w:rPr>
                <w:sz w:val="22"/>
                <w:szCs w:val="22"/>
              </w:rPr>
              <w:t>1/2018–</w:t>
            </w:r>
            <w:r w:rsidR="00B56E69">
              <w:rPr>
                <w:sz w:val="22"/>
                <w:szCs w:val="22"/>
              </w:rPr>
              <w:t xml:space="preserve"> </w:t>
            </w:r>
            <w:r w:rsidR="00D9420B" w:rsidRPr="00BD3BD1">
              <w:rPr>
                <w:sz w:val="22"/>
                <w:szCs w:val="22"/>
              </w:rPr>
              <w:t>4/2018</w:t>
            </w:r>
          </w:p>
        </w:tc>
      </w:tr>
    </w:tbl>
    <w:p w14:paraId="05501E3D" w14:textId="77777777" w:rsidR="00033380" w:rsidRPr="00BD3BD1" w:rsidRDefault="00B155DC" w:rsidP="00BD3BD1">
      <w:pPr>
        <w:pStyle w:val="Location"/>
        <w:spacing w:line="240" w:lineRule="auto"/>
        <w:contextualSpacing/>
        <w:rPr>
          <w:sz w:val="22"/>
          <w:szCs w:val="22"/>
        </w:rPr>
      </w:pPr>
      <w:r w:rsidRPr="00BD3BD1">
        <w:rPr>
          <w:b/>
          <w:i w:val="0"/>
          <w:sz w:val="22"/>
          <w:szCs w:val="22"/>
        </w:rPr>
        <w:t>Gun Garden</w:t>
      </w:r>
      <w:r w:rsidRPr="00BD3BD1">
        <w:rPr>
          <w:sz w:val="22"/>
          <w:szCs w:val="22"/>
        </w:rPr>
        <w:t xml:space="preserve"> – 2D Action Bullet Hell</w:t>
      </w:r>
    </w:p>
    <w:p w14:paraId="6DA4C7AD" w14:textId="77777777" w:rsidR="00033380" w:rsidRPr="00BD3BD1" w:rsidRDefault="00B155DC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Developed and maintained</w:t>
      </w:r>
      <w:r w:rsidR="00D47B79" w:rsidRPr="00BD3BD1">
        <w:rPr>
          <w:sz w:val="22"/>
          <w:szCs w:val="22"/>
        </w:rPr>
        <w:t xml:space="preserve"> Customizable</w:t>
      </w:r>
      <w:r w:rsidRPr="00BD3BD1">
        <w:rPr>
          <w:sz w:val="22"/>
          <w:szCs w:val="22"/>
        </w:rPr>
        <w:t xml:space="preserve"> Particle System</w:t>
      </w:r>
    </w:p>
    <w:p w14:paraId="658D220D" w14:textId="77777777" w:rsidR="00300698" w:rsidRPr="00BD3BD1" w:rsidRDefault="00B155DC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Create</w:t>
      </w:r>
      <w:r w:rsidR="00D47B79" w:rsidRPr="00BD3BD1">
        <w:rPr>
          <w:sz w:val="22"/>
          <w:szCs w:val="22"/>
        </w:rPr>
        <w:t>d</w:t>
      </w:r>
      <w:r w:rsidRPr="00BD3BD1">
        <w:rPr>
          <w:sz w:val="22"/>
          <w:szCs w:val="22"/>
        </w:rPr>
        <w:t xml:space="preserve"> Menus and Tutorial level</w:t>
      </w:r>
    </w:p>
    <w:tbl>
      <w:tblPr>
        <w:tblW w:w="0" w:type="auto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3095"/>
        <w:gridCol w:w="1927"/>
      </w:tblGrid>
      <w:tr w:rsidR="00300698" w:rsidRPr="00BD3BD1" w14:paraId="18696EFE" w14:textId="77777777" w:rsidTr="0045528E">
        <w:trPr>
          <w:trHeight w:val="216"/>
        </w:trPr>
        <w:tc>
          <w:tcPr>
            <w:tcW w:w="0" w:type="auto"/>
          </w:tcPr>
          <w:p w14:paraId="72604461" w14:textId="77777777" w:rsidR="00344CF0" w:rsidRPr="00BD3BD1" w:rsidRDefault="00344CF0" w:rsidP="00BD3BD1">
            <w:pPr>
              <w:pStyle w:val="Heading2"/>
              <w:spacing w:line="240" w:lineRule="auto"/>
              <w:ind w:left="0"/>
              <w:contextualSpacing/>
              <w:rPr>
                <w:sz w:val="22"/>
                <w:szCs w:val="22"/>
              </w:rPr>
            </w:pPr>
          </w:p>
          <w:p w14:paraId="722C4083" w14:textId="26A75B0E" w:rsidR="00300698" w:rsidRPr="00BD3BD1" w:rsidRDefault="00F44051" w:rsidP="00BD3BD1">
            <w:pPr>
              <w:pStyle w:val="Heading2"/>
              <w:spacing w:line="240" w:lineRule="auto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3D </w:t>
            </w:r>
            <w:r w:rsidR="00041588" w:rsidRPr="00BD3BD1">
              <w:rPr>
                <w:sz w:val="22"/>
                <w:szCs w:val="22"/>
              </w:rPr>
              <w:t>Editor</w:t>
            </w:r>
            <w:r w:rsidR="00B155DC" w:rsidRPr="00BD3BD1">
              <w:rPr>
                <w:sz w:val="22"/>
                <w:szCs w:val="22"/>
              </w:rPr>
              <w:t xml:space="preserve"> Programmer</w:t>
            </w:r>
          </w:p>
        </w:tc>
        <w:tc>
          <w:tcPr>
            <w:tcW w:w="0" w:type="auto"/>
          </w:tcPr>
          <w:p w14:paraId="26B3C46C" w14:textId="77777777" w:rsidR="00344CF0" w:rsidRPr="00BD3BD1" w:rsidRDefault="00344CF0" w:rsidP="00BD3BD1">
            <w:pPr>
              <w:pStyle w:val="Dates"/>
              <w:spacing w:line="240" w:lineRule="auto"/>
              <w:contextualSpacing/>
              <w:rPr>
                <w:sz w:val="22"/>
                <w:szCs w:val="22"/>
              </w:rPr>
            </w:pPr>
          </w:p>
          <w:p w14:paraId="59832D30" w14:textId="578FA7CD" w:rsidR="00300698" w:rsidRPr="00BD3BD1" w:rsidRDefault="0045528E" w:rsidP="00BD3BD1">
            <w:pPr>
              <w:pStyle w:val="Dates"/>
              <w:spacing w:line="240" w:lineRule="auto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="00621CCD" w:rsidRPr="00BD3BD1">
              <w:rPr>
                <w:sz w:val="22"/>
                <w:szCs w:val="22"/>
              </w:rPr>
              <w:t xml:space="preserve">9/2018– </w:t>
            </w:r>
            <w:r w:rsidR="00375711" w:rsidRPr="00BD3BD1">
              <w:rPr>
                <w:sz w:val="22"/>
                <w:szCs w:val="22"/>
              </w:rPr>
              <w:t>3</w:t>
            </w:r>
            <w:r w:rsidR="00621CCD" w:rsidRPr="00BD3BD1">
              <w:rPr>
                <w:sz w:val="22"/>
                <w:szCs w:val="22"/>
              </w:rPr>
              <w:t>/2019</w:t>
            </w:r>
          </w:p>
        </w:tc>
      </w:tr>
    </w:tbl>
    <w:p w14:paraId="1FD3D6F9" w14:textId="77777777" w:rsidR="00300698" w:rsidRPr="00BD3BD1" w:rsidRDefault="00344CF0" w:rsidP="00BD3BD1">
      <w:pPr>
        <w:pStyle w:val="Location"/>
        <w:spacing w:line="240" w:lineRule="auto"/>
        <w:contextualSpacing/>
        <w:rPr>
          <w:sz w:val="22"/>
          <w:szCs w:val="22"/>
        </w:rPr>
      </w:pPr>
      <w:r w:rsidRPr="00BD3BD1">
        <w:rPr>
          <w:b/>
          <w:i w:val="0"/>
          <w:sz w:val="22"/>
          <w:szCs w:val="22"/>
        </w:rPr>
        <w:t xml:space="preserve">Project </w:t>
      </w:r>
      <w:r w:rsidR="00B155DC" w:rsidRPr="00BD3BD1">
        <w:rPr>
          <w:b/>
          <w:i w:val="0"/>
          <w:sz w:val="22"/>
          <w:szCs w:val="22"/>
        </w:rPr>
        <w:t>Abyss</w:t>
      </w:r>
      <w:r w:rsidR="00B155DC" w:rsidRPr="00BD3BD1">
        <w:rPr>
          <w:sz w:val="22"/>
          <w:szCs w:val="22"/>
        </w:rPr>
        <w:t xml:space="preserve"> – 3D First Person Light Mixing Puzzle Platformer</w:t>
      </w:r>
    </w:p>
    <w:p w14:paraId="35E93F50" w14:textId="68AECBF1" w:rsidR="00F44051" w:rsidRDefault="00F44051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F44051">
        <w:rPr>
          <w:sz w:val="22"/>
          <w:szCs w:val="22"/>
        </w:rPr>
        <w:t>Researched and integrated tools for custom 3D video game editor</w:t>
      </w:r>
    </w:p>
    <w:p w14:paraId="1CEAD9FD" w14:textId="139543D4" w:rsidR="006302D5" w:rsidRPr="00BD3BD1" w:rsidRDefault="006302D5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Set up graphics using OpenGL</w:t>
      </w:r>
    </w:p>
    <w:p w14:paraId="33E03ECC" w14:textId="3CD5F433" w:rsidR="00237E09" w:rsidRDefault="00041588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Integrated</w:t>
      </w:r>
      <w:r w:rsidR="006302D5" w:rsidRPr="00BD3BD1">
        <w:rPr>
          <w:sz w:val="22"/>
          <w:szCs w:val="22"/>
        </w:rPr>
        <w:t xml:space="preserve"> Bullet3D</w:t>
      </w:r>
      <w:r w:rsidR="001C1539">
        <w:rPr>
          <w:sz w:val="22"/>
          <w:szCs w:val="22"/>
        </w:rPr>
        <w:t xml:space="preserve"> </w:t>
      </w:r>
      <w:r w:rsidR="008C6722" w:rsidRPr="00BD3BD1">
        <w:rPr>
          <w:sz w:val="22"/>
          <w:szCs w:val="22"/>
        </w:rPr>
        <w:t>Wireframe</w:t>
      </w:r>
      <w:r w:rsidR="00237E09">
        <w:rPr>
          <w:sz w:val="22"/>
          <w:szCs w:val="22"/>
        </w:rPr>
        <w:t xml:space="preserve"> and</w:t>
      </w:r>
    </w:p>
    <w:p w14:paraId="78B975FB" w14:textId="0291F13C" w:rsidR="006302D5" w:rsidRPr="00BD3BD1" w:rsidRDefault="008C6722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Bounding Box debug drawing</w:t>
      </w:r>
    </w:p>
    <w:p w14:paraId="7DF00B6D" w14:textId="7AE15139" w:rsidR="006302D5" w:rsidRPr="00BD3BD1" w:rsidRDefault="006302D5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Added Translation, Rotation, and Scale Gizmos</w:t>
      </w:r>
    </w:p>
    <w:p w14:paraId="7CF34E81" w14:textId="6EBD9A9C" w:rsidR="00041588" w:rsidRPr="00BD3BD1" w:rsidRDefault="00041588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 xml:space="preserve">Ray Picking to </w:t>
      </w:r>
      <w:r w:rsidR="00204429">
        <w:rPr>
          <w:sz w:val="22"/>
          <w:szCs w:val="22"/>
        </w:rPr>
        <w:t>m</w:t>
      </w:r>
      <w:r w:rsidRPr="00BD3BD1">
        <w:rPr>
          <w:sz w:val="22"/>
          <w:szCs w:val="22"/>
        </w:rPr>
        <w:t>ove objects with mouse</w:t>
      </w:r>
    </w:p>
    <w:p w14:paraId="1D179916" w14:textId="307DEDD9" w:rsidR="006302D5" w:rsidRPr="00BD3BD1" w:rsidRDefault="00041588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 xml:space="preserve">Integrated </w:t>
      </w:r>
      <w:r w:rsidR="001C1539">
        <w:rPr>
          <w:sz w:val="22"/>
          <w:szCs w:val="22"/>
        </w:rPr>
        <w:t>N</w:t>
      </w:r>
      <w:r w:rsidR="001C1539" w:rsidRPr="001C1539">
        <w:rPr>
          <w:sz w:val="22"/>
          <w:szCs w:val="22"/>
        </w:rPr>
        <w:t>lohmann</w:t>
      </w:r>
      <w:r w:rsidR="001C1539">
        <w:rPr>
          <w:sz w:val="22"/>
          <w:szCs w:val="22"/>
        </w:rPr>
        <w:t xml:space="preserve"> </w:t>
      </w:r>
      <w:r w:rsidRPr="00BD3BD1">
        <w:rPr>
          <w:sz w:val="22"/>
          <w:szCs w:val="22"/>
        </w:rPr>
        <w:t>JSON</w:t>
      </w:r>
      <w:r w:rsidR="008C6722" w:rsidRPr="00BD3BD1">
        <w:rPr>
          <w:sz w:val="22"/>
          <w:szCs w:val="22"/>
        </w:rPr>
        <w:t xml:space="preserve"> for</w:t>
      </w:r>
      <w:r w:rsidR="001C1539">
        <w:rPr>
          <w:sz w:val="22"/>
          <w:szCs w:val="22"/>
        </w:rPr>
        <w:t xml:space="preserve"> </w:t>
      </w:r>
      <w:r w:rsidRPr="00BD3BD1">
        <w:rPr>
          <w:sz w:val="22"/>
          <w:szCs w:val="22"/>
        </w:rPr>
        <w:t>serialization</w:t>
      </w:r>
    </w:p>
    <w:p w14:paraId="3B640455" w14:textId="1086B436" w:rsidR="00041588" w:rsidRPr="00BD3BD1" w:rsidRDefault="00204429" w:rsidP="00BD3BD1">
      <w:pPr>
        <w:pStyle w:val="ListParagraph"/>
        <w:spacing w:line="240" w:lineRule="auto"/>
        <w:contextualSpacing/>
        <w:rPr>
          <w:sz w:val="22"/>
          <w:szCs w:val="22"/>
        </w:rPr>
      </w:pPr>
      <w:r>
        <w:rPr>
          <w:sz w:val="22"/>
          <w:szCs w:val="22"/>
        </w:rPr>
        <w:t>Implemented scene viewing</w:t>
      </w:r>
    </w:p>
    <w:p w14:paraId="0707142A" w14:textId="0B5ECFE1" w:rsidR="00952B4A" w:rsidRPr="00BD3BD1" w:rsidRDefault="00D47B79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F</w:t>
      </w:r>
      <w:r w:rsidR="00F44051">
        <w:rPr>
          <w:sz w:val="22"/>
          <w:szCs w:val="22"/>
        </w:rPr>
        <w:t xml:space="preserve">PS </w:t>
      </w:r>
      <w:r w:rsidRPr="00BD3BD1">
        <w:rPr>
          <w:sz w:val="22"/>
          <w:szCs w:val="22"/>
        </w:rPr>
        <w:t>Camera and Editor Mode Viewing</w:t>
      </w:r>
    </w:p>
    <w:p w14:paraId="7597BF3F" w14:textId="3C8EBC3A" w:rsidR="00375711" w:rsidRDefault="00375711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Undo/Redo functionality (save state)</w:t>
      </w:r>
    </w:p>
    <w:p w14:paraId="4AD7C59A" w14:textId="6F7A2D98" w:rsidR="00D952B2" w:rsidRDefault="00D952B2" w:rsidP="00D952B2">
      <w:pPr>
        <w:spacing w:line="240" w:lineRule="auto"/>
        <w:ind w:left="360"/>
        <w:contextualSpacing/>
        <w:rPr>
          <w:sz w:val="22"/>
          <w:szCs w:val="22"/>
        </w:rPr>
      </w:pPr>
    </w:p>
    <w:p w14:paraId="3D341BB4" w14:textId="7C716C86" w:rsidR="00D952B2" w:rsidRPr="0045528E" w:rsidRDefault="00C17096" w:rsidP="0045528E">
      <w:pPr>
        <w:spacing w:line="240" w:lineRule="auto"/>
        <w:ind w:left="360"/>
        <w:contextualSpacing/>
        <w:rPr>
          <w:i/>
          <w:iCs/>
          <w:sz w:val="22"/>
          <w:szCs w:val="22"/>
        </w:rPr>
      </w:pPr>
      <w:r>
        <w:rPr>
          <w:b/>
          <w:bCs/>
          <w:sz w:val="22"/>
          <w:szCs w:val="22"/>
        </w:rPr>
        <w:t>AI Programmer</w:t>
      </w:r>
      <w:r w:rsidR="001C17AC">
        <w:rPr>
          <w:b/>
          <w:bCs/>
          <w:sz w:val="22"/>
          <w:szCs w:val="22"/>
        </w:rPr>
        <w:t xml:space="preserve"> </w:t>
      </w:r>
      <w:r w:rsidR="0045528E">
        <w:rPr>
          <w:sz w:val="22"/>
          <w:szCs w:val="22"/>
        </w:rPr>
        <w:t xml:space="preserve">       </w:t>
      </w:r>
      <w:r w:rsidR="00C308AA">
        <w:rPr>
          <w:sz w:val="22"/>
          <w:szCs w:val="22"/>
        </w:rPr>
        <w:t xml:space="preserve"> </w:t>
      </w:r>
      <w:r w:rsidR="0045528E">
        <w:rPr>
          <w:i/>
          <w:iCs/>
          <w:sz w:val="22"/>
          <w:szCs w:val="22"/>
        </w:rPr>
        <w:t xml:space="preserve"> </w:t>
      </w:r>
      <w:r w:rsidR="00F44051" w:rsidRPr="00BD3BD1">
        <w:rPr>
          <w:sz w:val="22"/>
          <w:szCs w:val="22"/>
        </w:rPr>
        <w:t>9/201</w:t>
      </w:r>
      <w:r w:rsidR="00383C7C">
        <w:rPr>
          <w:sz w:val="22"/>
          <w:szCs w:val="22"/>
        </w:rPr>
        <w:t>9</w:t>
      </w:r>
      <w:r w:rsidR="0062284E">
        <w:rPr>
          <w:sz w:val="22"/>
          <w:szCs w:val="22"/>
        </w:rPr>
        <w:t xml:space="preserve"> </w:t>
      </w:r>
      <w:r w:rsidR="00F44051" w:rsidRPr="00BD3BD1">
        <w:rPr>
          <w:sz w:val="22"/>
          <w:szCs w:val="22"/>
        </w:rPr>
        <w:t>–</w:t>
      </w:r>
      <w:r w:rsidR="0062284E">
        <w:rPr>
          <w:sz w:val="22"/>
          <w:szCs w:val="22"/>
        </w:rPr>
        <w:t xml:space="preserve"> </w:t>
      </w:r>
      <w:r w:rsidR="00014EAF">
        <w:rPr>
          <w:sz w:val="22"/>
          <w:szCs w:val="22"/>
        </w:rPr>
        <w:t>4</w:t>
      </w:r>
      <w:r w:rsidR="00F44051" w:rsidRPr="00BD3BD1">
        <w:rPr>
          <w:sz w:val="22"/>
          <w:szCs w:val="22"/>
        </w:rPr>
        <w:t>/20</w:t>
      </w:r>
      <w:r w:rsidR="00014EAF">
        <w:rPr>
          <w:sz w:val="22"/>
          <w:szCs w:val="22"/>
        </w:rPr>
        <w:t>20</w:t>
      </w:r>
    </w:p>
    <w:p w14:paraId="1F8ED1CC" w14:textId="3AECD68C" w:rsidR="0045528E" w:rsidRPr="00957006" w:rsidRDefault="00C17096" w:rsidP="0045528E">
      <w:pPr>
        <w:spacing w:line="240" w:lineRule="auto"/>
        <w:ind w:left="360"/>
        <w:contextualSpacing/>
        <w:rPr>
          <w:b/>
          <w:bCs/>
          <w:sz w:val="22"/>
          <w:szCs w:val="22"/>
        </w:rPr>
      </w:pPr>
      <w:r w:rsidRPr="00957006">
        <w:rPr>
          <w:b/>
          <w:bCs/>
          <w:sz w:val="22"/>
          <w:szCs w:val="22"/>
        </w:rPr>
        <w:t>Reformed Studios</w:t>
      </w:r>
    </w:p>
    <w:p w14:paraId="45B1AE09" w14:textId="0035C60D" w:rsidR="00A970AB" w:rsidRDefault="00A970AB" w:rsidP="001C17AC">
      <w:pPr>
        <w:spacing w:line="240" w:lineRule="auto"/>
        <w:ind w:left="720" w:hanging="360"/>
        <w:contextualSpacing/>
        <w:rPr>
          <w:b/>
          <w:bCs/>
          <w:sz w:val="22"/>
          <w:szCs w:val="22"/>
        </w:rPr>
      </w:pPr>
    </w:p>
    <w:p w14:paraId="4EA54076" w14:textId="4F59A46F" w:rsidR="001C17AC" w:rsidRPr="00F44051" w:rsidRDefault="001C17AC" w:rsidP="001C17AC">
      <w:pPr>
        <w:pStyle w:val="ListParagraph"/>
        <w:numPr>
          <w:ilvl w:val="0"/>
          <w:numId w:val="24"/>
        </w:numPr>
        <w:spacing w:line="240" w:lineRule="auto"/>
        <w:contextualSpacing/>
        <w:rPr>
          <w:b/>
          <w:bCs/>
          <w:sz w:val="22"/>
          <w:szCs w:val="22"/>
        </w:rPr>
      </w:pPr>
      <w:r>
        <w:rPr>
          <w:sz w:val="22"/>
          <w:szCs w:val="22"/>
        </w:rPr>
        <w:t>Implemented efficient, shared behavior tree system</w:t>
      </w:r>
    </w:p>
    <w:p w14:paraId="0C6706BB" w14:textId="357D7E0C" w:rsidR="00D952B2" w:rsidRPr="0041321C" w:rsidRDefault="00F44051" w:rsidP="0045528E">
      <w:pPr>
        <w:pStyle w:val="ListParagraph"/>
        <w:numPr>
          <w:ilvl w:val="0"/>
          <w:numId w:val="24"/>
        </w:numPr>
        <w:spacing w:line="240" w:lineRule="auto"/>
        <w:contextualSpacing/>
        <w:rPr>
          <w:b/>
          <w:bCs/>
          <w:sz w:val="22"/>
          <w:szCs w:val="22"/>
        </w:rPr>
      </w:pPr>
      <w:r>
        <w:rPr>
          <w:sz w:val="22"/>
          <w:szCs w:val="22"/>
        </w:rPr>
        <w:t>Created Behavior trees with said system</w:t>
      </w:r>
    </w:p>
    <w:p w14:paraId="254BD854" w14:textId="76607534" w:rsidR="0041321C" w:rsidRDefault="0041321C" w:rsidP="0041321C">
      <w:pPr>
        <w:spacing w:line="240" w:lineRule="auto"/>
        <w:ind w:left="360"/>
        <w:contextualSpacing/>
        <w:rPr>
          <w:sz w:val="22"/>
          <w:szCs w:val="22"/>
        </w:rPr>
      </w:pPr>
      <w:r w:rsidRPr="0041321C">
        <w:rPr>
          <w:b/>
          <w:bCs/>
          <w:sz w:val="22"/>
          <w:szCs w:val="22"/>
        </w:rPr>
        <w:t>Personal Project</w:t>
      </w:r>
      <w:r w:rsidRPr="0041321C">
        <w:rPr>
          <w:sz w:val="22"/>
          <w:szCs w:val="22"/>
        </w:rPr>
        <w:t xml:space="preserve">        </w:t>
      </w:r>
      <w:r w:rsidRPr="0041321C">
        <w:rPr>
          <w:i/>
          <w:iCs/>
          <w:sz w:val="22"/>
          <w:szCs w:val="22"/>
        </w:rPr>
        <w:t xml:space="preserve"> </w:t>
      </w:r>
      <w:r w:rsidRPr="0041321C">
        <w:rPr>
          <w:sz w:val="22"/>
          <w:szCs w:val="22"/>
        </w:rPr>
        <w:t>5/2020 – 8/2020</w:t>
      </w:r>
    </w:p>
    <w:p w14:paraId="6D7D341D" w14:textId="79CF37A1" w:rsidR="0041321C" w:rsidRPr="009F4B6D" w:rsidRDefault="00FB3B48" w:rsidP="0041321C">
      <w:pPr>
        <w:pStyle w:val="ListParagraph"/>
        <w:numPr>
          <w:ilvl w:val="0"/>
          <w:numId w:val="25"/>
        </w:numPr>
        <w:spacing w:line="240" w:lineRule="auto"/>
        <w:contextualSpacing/>
        <w:rPr>
          <w:i/>
          <w:iCs/>
          <w:sz w:val="22"/>
          <w:szCs w:val="22"/>
        </w:rPr>
      </w:pPr>
      <w:r>
        <w:rPr>
          <w:sz w:val="22"/>
          <w:szCs w:val="22"/>
        </w:rPr>
        <w:t xml:space="preserve">Created </w:t>
      </w:r>
      <w:r w:rsidR="00CB4BB4">
        <w:rPr>
          <w:sz w:val="22"/>
          <w:szCs w:val="22"/>
        </w:rPr>
        <w:t xml:space="preserve">full flight </w:t>
      </w:r>
      <w:r>
        <w:rPr>
          <w:sz w:val="22"/>
          <w:szCs w:val="22"/>
        </w:rPr>
        <w:t>3D Octree navigation</w:t>
      </w:r>
    </w:p>
    <w:p w14:paraId="13FDE704" w14:textId="5357770E" w:rsidR="009F4B6D" w:rsidRDefault="009F4B6D" w:rsidP="009F4B6D">
      <w:pPr>
        <w:spacing w:line="240" w:lineRule="auto"/>
        <w:ind w:left="360"/>
        <w:contextualSpacing/>
        <w:rPr>
          <w:sz w:val="22"/>
          <w:szCs w:val="22"/>
        </w:rPr>
      </w:pPr>
      <w:r>
        <w:rPr>
          <w:b/>
          <w:bCs/>
          <w:sz w:val="22"/>
          <w:szCs w:val="22"/>
        </w:rPr>
        <w:t>Cornered Rat Software</w:t>
      </w:r>
      <w:r w:rsidRPr="0041321C">
        <w:rPr>
          <w:sz w:val="22"/>
          <w:szCs w:val="22"/>
        </w:rPr>
        <w:t xml:space="preserve">        </w:t>
      </w:r>
      <w:r w:rsidRPr="0041321C">
        <w:rPr>
          <w:i/>
          <w:iCs/>
          <w:sz w:val="22"/>
          <w:szCs w:val="22"/>
        </w:rPr>
        <w:t xml:space="preserve"> </w:t>
      </w:r>
      <w:r>
        <w:rPr>
          <w:sz w:val="22"/>
          <w:szCs w:val="22"/>
        </w:rPr>
        <w:t>9</w:t>
      </w:r>
      <w:r w:rsidRPr="0041321C">
        <w:rPr>
          <w:sz w:val="22"/>
          <w:szCs w:val="22"/>
        </w:rPr>
        <w:t>/202</w:t>
      </w:r>
      <w:r>
        <w:rPr>
          <w:sz w:val="22"/>
          <w:szCs w:val="22"/>
        </w:rPr>
        <w:t>1</w:t>
      </w:r>
      <w:r w:rsidRPr="0041321C">
        <w:rPr>
          <w:sz w:val="22"/>
          <w:szCs w:val="22"/>
        </w:rPr>
        <w:t xml:space="preserve"> – </w:t>
      </w:r>
      <w:r>
        <w:rPr>
          <w:sz w:val="22"/>
          <w:szCs w:val="22"/>
        </w:rPr>
        <w:t>Present</w:t>
      </w:r>
    </w:p>
    <w:p w14:paraId="0E944DD0" w14:textId="27187D97" w:rsidR="009F4B6D" w:rsidRPr="0041321C" w:rsidRDefault="00E53A25" w:rsidP="009F4B6D">
      <w:pPr>
        <w:pStyle w:val="ListParagraph"/>
        <w:numPr>
          <w:ilvl w:val="0"/>
          <w:numId w:val="25"/>
        </w:numPr>
        <w:spacing w:line="240" w:lineRule="auto"/>
        <w:contextualSpacing/>
        <w:rPr>
          <w:i/>
          <w:iCs/>
          <w:sz w:val="22"/>
          <w:szCs w:val="22"/>
        </w:rPr>
      </w:pPr>
      <w:r>
        <w:rPr>
          <w:sz w:val="22"/>
          <w:szCs w:val="22"/>
        </w:rPr>
        <w:t>Generalist Programmer</w:t>
      </w:r>
    </w:p>
    <w:p w14:paraId="1D9618FF" w14:textId="77777777" w:rsidR="009F4B6D" w:rsidRPr="0041321C" w:rsidRDefault="009F4B6D" w:rsidP="009F4B6D">
      <w:pPr>
        <w:pStyle w:val="ListParagraph"/>
        <w:numPr>
          <w:ilvl w:val="0"/>
          <w:numId w:val="0"/>
        </w:numPr>
        <w:spacing w:line="240" w:lineRule="auto"/>
        <w:ind w:left="1080"/>
        <w:contextualSpacing/>
        <w:rPr>
          <w:i/>
          <w:iCs/>
          <w:sz w:val="22"/>
          <w:szCs w:val="22"/>
        </w:rPr>
      </w:pPr>
    </w:p>
    <w:p w14:paraId="2A5958B8" w14:textId="77777777" w:rsidR="0041321C" w:rsidRPr="0041321C" w:rsidRDefault="0041321C" w:rsidP="0041321C">
      <w:pPr>
        <w:spacing w:line="240" w:lineRule="auto"/>
        <w:ind w:left="360"/>
        <w:contextualSpacing/>
        <w:rPr>
          <w:b/>
          <w:bCs/>
          <w:sz w:val="22"/>
          <w:szCs w:val="22"/>
        </w:rPr>
      </w:pPr>
    </w:p>
    <w:sectPr w:rsidR="0041321C" w:rsidRPr="0041321C" w:rsidSect="001728E9">
      <w:headerReference w:type="default" r:id="rId8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424B1B" w14:textId="77777777" w:rsidR="00FD32CA" w:rsidRDefault="00FD32CA" w:rsidP="00580C51">
      <w:pPr>
        <w:spacing w:before="0" w:after="0" w:line="240" w:lineRule="auto"/>
      </w:pPr>
      <w:r>
        <w:separator/>
      </w:r>
    </w:p>
  </w:endnote>
  <w:endnote w:type="continuationSeparator" w:id="0">
    <w:p w14:paraId="4B30BDC1" w14:textId="77777777" w:rsidR="00FD32CA" w:rsidRDefault="00FD32CA" w:rsidP="00580C5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9D6E90" w14:textId="77777777" w:rsidR="00FD32CA" w:rsidRDefault="00FD32CA" w:rsidP="00580C51">
      <w:pPr>
        <w:spacing w:before="0" w:after="0" w:line="240" w:lineRule="auto"/>
      </w:pPr>
      <w:r>
        <w:separator/>
      </w:r>
    </w:p>
  </w:footnote>
  <w:footnote w:type="continuationSeparator" w:id="0">
    <w:p w14:paraId="1872CF1E" w14:textId="77777777" w:rsidR="00FD32CA" w:rsidRDefault="00FD32CA" w:rsidP="00580C5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D9EC0" w14:textId="6BF5F9BA" w:rsidR="00D160DF" w:rsidRDefault="00D160DF" w:rsidP="0045528E">
    <w:pPr>
      <w:pStyle w:val="ContactInfo"/>
      <w:jc w:val="center"/>
      <w:rPr>
        <w:b/>
        <w:sz w:val="52"/>
        <w:szCs w:val="52"/>
      </w:rPr>
    </w:pPr>
    <w:r w:rsidRPr="0045528E">
      <w:rPr>
        <w:b/>
        <w:sz w:val="52"/>
        <w:szCs w:val="52"/>
      </w:rPr>
      <w:t>Charles Boudousquie</w:t>
    </w:r>
  </w:p>
  <w:p w14:paraId="1AB016B4" w14:textId="14FCDCBB" w:rsidR="00014EAF" w:rsidRPr="00014EAF" w:rsidRDefault="00014EAF" w:rsidP="0045528E">
    <w:pPr>
      <w:pStyle w:val="ContactInfo"/>
      <w:jc w:val="center"/>
      <w:rPr>
        <w:b/>
        <w:sz w:val="32"/>
        <w:szCs w:val="32"/>
      </w:rPr>
    </w:pPr>
    <w:r w:rsidRPr="00014EAF">
      <w:rPr>
        <w:b/>
        <w:sz w:val="32"/>
        <w:szCs w:val="32"/>
      </w:rPr>
      <w:t>Tools and AI Developer</w:t>
    </w:r>
  </w:p>
  <w:p w14:paraId="33BFEB24" w14:textId="77777777" w:rsidR="00D160DF" w:rsidRPr="00DE7766" w:rsidRDefault="00D160DF" w:rsidP="0045528E">
    <w:pPr>
      <w:pStyle w:val="ContactInfo"/>
      <w:jc w:val="center"/>
    </w:pPr>
    <w:r w:rsidRPr="007F7A45">
      <w:t>https://www.linkedin.com/in/charles-boudousquie</w:t>
    </w:r>
  </w:p>
  <w:p w14:paraId="64AC912D" w14:textId="26D19926" w:rsidR="00D160DF" w:rsidRDefault="00D160DF" w:rsidP="0045528E">
    <w:pPr>
      <w:pStyle w:val="ContactInfo"/>
      <w:jc w:val="center"/>
    </w:pPr>
    <w:r>
      <w:t>425-</w:t>
    </w:r>
    <w:r w:rsidR="00123861">
      <w:t>465</w:t>
    </w:r>
    <w:r>
      <w:t>-</w:t>
    </w:r>
    <w:r w:rsidR="00123861">
      <w:t>8863</w:t>
    </w:r>
  </w:p>
  <w:p w14:paraId="71C19096" w14:textId="159DD74A" w:rsidR="00D160DF" w:rsidRDefault="00FD32CA" w:rsidP="0045528E">
    <w:pPr>
      <w:pStyle w:val="ContactInfo"/>
      <w:jc w:val="center"/>
    </w:pPr>
    <w:hyperlink r:id="rId1" w:history="1">
      <w:r w:rsidR="00EE4ACB" w:rsidRPr="002D564A">
        <w:rPr>
          <w:rStyle w:val="Hyperlink"/>
        </w:rPr>
        <w:t>charlesboudousquie@gmail.</w:t>
      </w:r>
    </w:hyperlink>
    <w:r w:rsidR="00EE4ACB">
      <w:t>com</w:t>
    </w:r>
  </w:p>
  <w:p w14:paraId="7731133A" w14:textId="357EBE88" w:rsidR="006D4ABD" w:rsidRDefault="00FD32CA" w:rsidP="0045528E">
    <w:pPr>
      <w:pStyle w:val="ContactInfo"/>
      <w:jc w:val="center"/>
    </w:pPr>
    <w:hyperlink r:id="rId2" w:history="1">
      <w:r w:rsidR="006D4ABD">
        <w:rPr>
          <w:rStyle w:val="Hyperlink"/>
        </w:rPr>
        <w:t>https://github.com/charlesboudousquie/Portfolio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8328A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7C604A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198AB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42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90D5C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056EE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9A7D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EAEF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276DC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2D486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1" w15:restartNumberingAfterBreak="0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2" w15:restartNumberingAfterBreak="0">
    <w:nsid w:val="1EAB4CC5"/>
    <w:multiLevelType w:val="hybridMultilevel"/>
    <w:tmpl w:val="E33C12EA"/>
    <w:lvl w:ilvl="0" w:tplc="10E69C7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EF52DA"/>
    <w:multiLevelType w:val="hybridMultilevel"/>
    <w:tmpl w:val="88EC54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32B5DD0"/>
    <w:multiLevelType w:val="hybridMultilevel"/>
    <w:tmpl w:val="6EE8404C"/>
    <w:lvl w:ilvl="0" w:tplc="204EB2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7FC4106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BE6A93"/>
    <w:multiLevelType w:val="hybridMultilevel"/>
    <w:tmpl w:val="A2F61FDE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7" w15:restartNumberingAfterBreak="0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8" w15:restartNumberingAfterBreak="0">
    <w:nsid w:val="74CB5F4D"/>
    <w:multiLevelType w:val="hybridMultilevel"/>
    <w:tmpl w:val="ABE02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585617"/>
    <w:multiLevelType w:val="hybridMultilevel"/>
    <w:tmpl w:val="CD98D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21" w15:restartNumberingAfterBreak="0">
    <w:nsid w:val="77443449"/>
    <w:multiLevelType w:val="hybridMultilevel"/>
    <w:tmpl w:val="077EC9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BBF292E"/>
    <w:multiLevelType w:val="hybridMultilevel"/>
    <w:tmpl w:val="F58811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CDE2B48"/>
    <w:multiLevelType w:val="hybridMultilevel"/>
    <w:tmpl w:val="C8FCF4E8"/>
    <w:lvl w:ilvl="0" w:tplc="2014ED5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642692"/>
    <w:multiLevelType w:val="hybridMultilevel"/>
    <w:tmpl w:val="E8FEE684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4"/>
  </w:num>
  <w:num w:numId="3">
    <w:abstractNumId w:val="10"/>
  </w:num>
  <w:num w:numId="4">
    <w:abstractNumId w:val="11"/>
  </w:num>
  <w:num w:numId="5">
    <w:abstractNumId w:val="12"/>
  </w:num>
  <w:num w:numId="6">
    <w:abstractNumId w:val="17"/>
  </w:num>
  <w:num w:numId="7">
    <w:abstractNumId w:val="15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23"/>
  </w:num>
  <w:num w:numId="19">
    <w:abstractNumId w:val="24"/>
  </w:num>
  <w:num w:numId="20">
    <w:abstractNumId w:val="16"/>
  </w:num>
  <w:num w:numId="21">
    <w:abstractNumId w:val="18"/>
  </w:num>
  <w:num w:numId="22">
    <w:abstractNumId w:val="13"/>
  </w:num>
  <w:num w:numId="23">
    <w:abstractNumId w:val="22"/>
  </w:num>
  <w:num w:numId="24">
    <w:abstractNumId w:val="19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attachedTemplate r:id="rId1"/>
  <w:stylePaneFormatFilter w:val="7C24" w:allStyles="0" w:customStyles="0" w:latentStyles="1" w:stylesInUse="0" w:headingStyles="1" w:numberingStyles="0" w:tableStyles="0" w:directFormattingOnRuns="0" w:directFormattingOnParagraphs="0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40D"/>
    <w:rsid w:val="000022EB"/>
    <w:rsid w:val="00014EAF"/>
    <w:rsid w:val="000214BD"/>
    <w:rsid w:val="0002359C"/>
    <w:rsid w:val="00033380"/>
    <w:rsid w:val="00034F0A"/>
    <w:rsid w:val="00041588"/>
    <w:rsid w:val="0006276C"/>
    <w:rsid w:val="000701B2"/>
    <w:rsid w:val="00075E73"/>
    <w:rsid w:val="00081583"/>
    <w:rsid w:val="000B0EE9"/>
    <w:rsid w:val="000B1C54"/>
    <w:rsid w:val="000C25E7"/>
    <w:rsid w:val="000D1B75"/>
    <w:rsid w:val="000E60A7"/>
    <w:rsid w:val="0010077D"/>
    <w:rsid w:val="00116379"/>
    <w:rsid w:val="00123861"/>
    <w:rsid w:val="00135408"/>
    <w:rsid w:val="0013567F"/>
    <w:rsid w:val="00165BAF"/>
    <w:rsid w:val="001728E9"/>
    <w:rsid w:val="00177AA8"/>
    <w:rsid w:val="001B4B27"/>
    <w:rsid w:val="001C1539"/>
    <w:rsid w:val="001C17AC"/>
    <w:rsid w:val="00204429"/>
    <w:rsid w:val="00237E09"/>
    <w:rsid w:val="0025418C"/>
    <w:rsid w:val="00264F92"/>
    <w:rsid w:val="0028750B"/>
    <w:rsid w:val="002911C8"/>
    <w:rsid w:val="002A0B18"/>
    <w:rsid w:val="002A67F7"/>
    <w:rsid w:val="002D18A7"/>
    <w:rsid w:val="00300698"/>
    <w:rsid w:val="00301257"/>
    <w:rsid w:val="00306C2A"/>
    <w:rsid w:val="00323AAA"/>
    <w:rsid w:val="003249F2"/>
    <w:rsid w:val="00344CF0"/>
    <w:rsid w:val="00361AFB"/>
    <w:rsid w:val="003626D2"/>
    <w:rsid w:val="00374E86"/>
    <w:rsid w:val="00375711"/>
    <w:rsid w:val="00375877"/>
    <w:rsid w:val="00381B08"/>
    <w:rsid w:val="00383C7C"/>
    <w:rsid w:val="00396873"/>
    <w:rsid w:val="003A76BB"/>
    <w:rsid w:val="003F5303"/>
    <w:rsid w:val="0041118B"/>
    <w:rsid w:val="0041321C"/>
    <w:rsid w:val="004276B6"/>
    <w:rsid w:val="00442513"/>
    <w:rsid w:val="0045528E"/>
    <w:rsid w:val="00475BD0"/>
    <w:rsid w:val="00482182"/>
    <w:rsid w:val="004D6619"/>
    <w:rsid w:val="004F6360"/>
    <w:rsid w:val="00510260"/>
    <w:rsid w:val="00525ADE"/>
    <w:rsid w:val="0053248C"/>
    <w:rsid w:val="00557584"/>
    <w:rsid w:val="00580C51"/>
    <w:rsid w:val="005B6A31"/>
    <w:rsid w:val="005C0355"/>
    <w:rsid w:val="005C27F7"/>
    <w:rsid w:val="005C5D33"/>
    <w:rsid w:val="005D3D77"/>
    <w:rsid w:val="00621CCD"/>
    <w:rsid w:val="0062284E"/>
    <w:rsid w:val="006302D5"/>
    <w:rsid w:val="006676E3"/>
    <w:rsid w:val="006962EF"/>
    <w:rsid w:val="006D4ABD"/>
    <w:rsid w:val="006E2432"/>
    <w:rsid w:val="007001D6"/>
    <w:rsid w:val="00704F40"/>
    <w:rsid w:val="00723045"/>
    <w:rsid w:val="00754240"/>
    <w:rsid w:val="00761A9E"/>
    <w:rsid w:val="0077276B"/>
    <w:rsid w:val="00790D50"/>
    <w:rsid w:val="007A2767"/>
    <w:rsid w:val="007A2F12"/>
    <w:rsid w:val="007A53AE"/>
    <w:rsid w:val="007B1A8B"/>
    <w:rsid w:val="007C5B9E"/>
    <w:rsid w:val="007D5AB6"/>
    <w:rsid w:val="007F7A45"/>
    <w:rsid w:val="0081106D"/>
    <w:rsid w:val="00821413"/>
    <w:rsid w:val="00826D0B"/>
    <w:rsid w:val="008639EB"/>
    <w:rsid w:val="00866CF9"/>
    <w:rsid w:val="008718A2"/>
    <w:rsid w:val="00882B95"/>
    <w:rsid w:val="008B65BD"/>
    <w:rsid w:val="008C6722"/>
    <w:rsid w:val="008E18D5"/>
    <w:rsid w:val="008E3A13"/>
    <w:rsid w:val="008F0A01"/>
    <w:rsid w:val="0090731C"/>
    <w:rsid w:val="00907793"/>
    <w:rsid w:val="009077DC"/>
    <w:rsid w:val="00942976"/>
    <w:rsid w:val="00952B4A"/>
    <w:rsid w:val="009548CA"/>
    <w:rsid w:val="00957006"/>
    <w:rsid w:val="00982AB3"/>
    <w:rsid w:val="00987217"/>
    <w:rsid w:val="009A13CB"/>
    <w:rsid w:val="009A5FA6"/>
    <w:rsid w:val="009F4B6D"/>
    <w:rsid w:val="009F5919"/>
    <w:rsid w:val="00A07D6A"/>
    <w:rsid w:val="00A30FD7"/>
    <w:rsid w:val="00A32A2A"/>
    <w:rsid w:val="00A661B2"/>
    <w:rsid w:val="00A84E65"/>
    <w:rsid w:val="00A970AB"/>
    <w:rsid w:val="00AA1ACB"/>
    <w:rsid w:val="00AB0C4D"/>
    <w:rsid w:val="00AB186B"/>
    <w:rsid w:val="00AC26FD"/>
    <w:rsid w:val="00AD3B32"/>
    <w:rsid w:val="00AE41C1"/>
    <w:rsid w:val="00AE6254"/>
    <w:rsid w:val="00AF0D04"/>
    <w:rsid w:val="00AF1168"/>
    <w:rsid w:val="00AF6277"/>
    <w:rsid w:val="00B155DC"/>
    <w:rsid w:val="00B238B5"/>
    <w:rsid w:val="00B36B09"/>
    <w:rsid w:val="00B505B5"/>
    <w:rsid w:val="00B54803"/>
    <w:rsid w:val="00B56E69"/>
    <w:rsid w:val="00B641BF"/>
    <w:rsid w:val="00B64A4F"/>
    <w:rsid w:val="00B81527"/>
    <w:rsid w:val="00B97A1E"/>
    <w:rsid w:val="00BB2B3D"/>
    <w:rsid w:val="00BC249D"/>
    <w:rsid w:val="00BD3BD1"/>
    <w:rsid w:val="00C03104"/>
    <w:rsid w:val="00C069B4"/>
    <w:rsid w:val="00C12B41"/>
    <w:rsid w:val="00C17096"/>
    <w:rsid w:val="00C302EE"/>
    <w:rsid w:val="00C308AA"/>
    <w:rsid w:val="00C55F0B"/>
    <w:rsid w:val="00C57C87"/>
    <w:rsid w:val="00C6264D"/>
    <w:rsid w:val="00C83998"/>
    <w:rsid w:val="00CB4BB4"/>
    <w:rsid w:val="00CD22BE"/>
    <w:rsid w:val="00CF1481"/>
    <w:rsid w:val="00CF1F2A"/>
    <w:rsid w:val="00D01220"/>
    <w:rsid w:val="00D050F2"/>
    <w:rsid w:val="00D160DF"/>
    <w:rsid w:val="00D3324E"/>
    <w:rsid w:val="00D449BA"/>
    <w:rsid w:val="00D4662D"/>
    <w:rsid w:val="00D47B79"/>
    <w:rsid w:val="00D64397"/>
    <w:rsid w:val="00D720EA"/>
    <w:rsid w:val="00D9420B"/>
    <w:rsid w:val="00D952B2"/>
    <w:rsid w:val="00D97489"/>
    <w:rsid w:val="00D97D9D"/>
    <w:rsid w:val="00DE7766"/>
    <w:rsid w:val="00E33FCE"/>
    <w:rsid w:val="00E53A25"/>
    <w:rsid w:val="00E56F71"/>
    <w:rsid w:val="00E64C2A"/>
    <w:rsid w:val="00E85ACE"/>
    <w:rsid w:val="00EE4ACB"/>
    <w:rsid w:val="00EE68EF"/>
    <w:rsid w:val="00EE6CD6"/>
    <w:rsid w:val="00F36475"/>
    <w:rsid w:val="00F44051"/>
    <w:rsid w:val="00F4440D"/>
    <w:rsid w:val="00F510D1"/>
    <w:rsid w:val="00F62177"/>
    <w:rsid w:val="00F7095A"/>
    <w:rsid w:val="00FA7293"/>
    <w:rsid w:val="00FB11EF"/>
    <w:rsid w:val="00FB3B48"/>
    <w:rsid w:val="00FD3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BB5CC15"/>
  <w15:docId w15:val="{A2D8DDE8-9DA1-428F-8DBA-BD1C7BC00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64F92"/>
    <w:pPr>
      <w:spacing w:before="40" w:after="40" w:line="276" w:lineRule="auto"/>
    </w:pPr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uiPriority w:val="9"/>
    <w:qFormat/>
    <w:rsid w:val="000701B2"/>
    <w:pPr>
      <w:pBdr>
        <w:top w:val="single" w:sz="4" w:space="3" w:color="595959" w:themeColor="text1" w:themeTint="A6"/>
        <w:left w:val="single" w:sz="4" w:space="3" w:color="FFFFFF" w:themeColor="background1"/>
        <w:bottom w:val="single" w:sz="4" w:space="4" w:color="595959" w:themeColor="text1" w:themeTint="A6"/>
      </w:pBdr>
      <w:spacing w:before="80" w:after="60"/>
      <w:outlineLvl w:val="0"/>
    </w:pPr>
    <w:rPr>
      <w:rFonts w:asciiTheme="majorHAnsi" w:hAnsiTheme="majorHAnsi"/>
      <w:caps/>
    </w:rPr>
  </w:style>
  <w:style w:type="paragraph" w:styleId="Heading2">
    <w:name w:val="heading 2"/>
    <w:basedOn w:val="Normal"/>
    <w:next w:val="Normal"/>
    <w:uiPriority w:val="9"/>
    <w:unhideWhenUsed/>
    <w:qFormat/>
    <w:rsid w:val="00033380"/>
    <w:pPr>
      <w:spacing w:before="80"/>
      <w:ind w:left="432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B3D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B3D"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B3D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F0A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F0A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ContactInfo">
    <w:name w:val="Contact Info"/>
    <w:basedOn w:val="Normal"/>
    <w:uiPriority w:val="1"/>
    <w:qFormat/>
    <w:rsid w:val="00033380"/>
    <w:pPr>
      <w:spacing w:after="240"/>
      <w:contextualSpacing/>
    </w:pPr>
  </w:style>
  <w:style w:type="paragraph" w:customStyle="1" w:styleId="Dates">
    <w:name w:val="Dates"/>
    <w:basedOn w:val="Normal"/>
    <w:uiPriority w:val="1"/>
    <w:qFormat/>
    <w:rsid w:val="00116379"/>
    <w:pPr>
      <w:spacing w:before="80"/>
      <w:jc w:val="right"/>
    </w:pPr>
  </w:style>
  <w:style w:type="paragraph" w:customStyle="1" w:styleId="Location">
    <w:name w:val="Location"/>
    <w:basedOn w:val="Normal"/>
    <w:link w:val="LocationChar"/>
    <w:uiPriority w:val="1"/>
    <w:unhideWhenUsed/>
    <w:qFormat/>
    <w:rsid w:val="00300698"/>
    <w:pPr>
      <w:ind w:left="432"/>
    </w:pPr>
    <w:rPr>
      <w:i/>
    </w:rPr>
  </w:style>
  <w:style w:type="character" w:customStyle="1" w:styleId="LocationChar">
    <w:name w:val="Location Char"/>
    <w:basedOn w:val="DefaultParagraphFont"/>
    <w:link w:val="Location"/>
    <w:uiPriority w:val="1"/>
    <w:rsid w:val="00264F92"/>
    <w:rPr>
      <w:rFonts w:asciiTheme="minorHAnsi" w:hAnsiTheme="minorHAnsi"/>
      <w:i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033380"/>
    <w:pPr>
      <w:numPr>
        <w:numId w:val="18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sid w:val="00BB2B3D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F92"/>
    <w:rPr>
      <w:rFonts w:asciiTheme="minorHAnsi" w:hAnsiTheme="minorHAnsi"/>
      <w:spacing w:val="10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F92"/>
    <w:rPr>
      <w:rFonts w:asciiTheme="minorHAnsi" w:hAnsiTheme="minorHAnsi"/>
      <w:spacing w:val="10"/>
      <w:sz w:val="16"/>
      <w:szCs w:val="16"/>
    </w:rPr>
  </w:style>
  <w:style w:type="table" w:styleId="TableGrid">
    <w:name w:val="Table Grid"/>
    <w:basedOn w:val="TableNormal"/>
    <w:rsid w:val="00033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lockText">
    <w:name w:val="Block Text"/>
    <w:basedOn w:val="Normal"/>
    <w:semiHidden/>
    <w:unhideWhenUsed/>
    <w:rsid w:val="00BB2B3D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F92"/>
    <w:rPr>
      <w:rFonts w:asciiTheme="majorHAnsi" w:eastAsiaTheme="majorEastAsia" w:hAnsiTheme="majorHAnsi" w:cstheme="majorBidi"/>
      <w:i/>
      <w:iCs/>
      <w:color w:val="365F91" w:themeColor="accent1" w:themeShade="BF"/>
      <w:spacing w:val="1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F92"/>
    <w:rPr>
      <w:rFonts w:asciiTheme="majorHAnsi" w:eastAsiaTheme="majorEastAsia" w:hAnsiTheme="majorHAnsi" w:cstheme="majorBidi"/>
      <w:color w:val="365F91" w:themeColor="accent1" w:themeShade="BF"/>
      <w:spacing w:val="10"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F92"/>
    <w:rPr>
      <w:rFonts w:asciiTheme="majorHAnsi" w:eastAsiaTheme="majorEastAsia" w:hAnsiTheme="majorHAnsi" w:cstheme="majorBidi"/>
      <w:i/>
      <w:iCs/>
      <w:color w:val="243F60" w:themeColor="accent1" w:themeShade="7F"/>
      <w:spacing w:val="10"/>
      <w:sz w:val="16"/>
      <w:szCs w:val="1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BB2B3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BB2B3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BB2B3D"/>
    <w:rPr>
      <w:rFonts w:asciiTheme="minorHAnsi" w:hAnsiTheme="minorHAnsi"/>
      <w:i/>
      <w:iCs/>
      <w:color w:val="365F91" w:themeColor="accent1" w:themeShade="BF"/>
      <w:spacing w:val="10"/>
      <w:sz w:val="16"/>
      <w:szCs w:val="1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B2B3D"/>
    <w:rPr>
      <w:b/>
      <w:bCs/>
      <w:caps w:val="0"/>
      <w:smallCaps/>
      <w:color w:val="365F91" w:themeColor="accent1" w:themeShade="BF"/>
      <w:spacing w:val="5"/>
    </w:rPr>
  </w:style>
  <w:style w:type="character" w:styleId="BookTitle">
    <w:name w:val="Book Title"/>
    <w:basedOn w:val="DefaultParagraphFont"/>
    <w:uiPriority w:val="33"/>
    <w:semiHidden/>
    <w:unhideWhenUsed/>
    <w:qFormat/>
    <w:rsid w:val="00034F0A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34F0A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character" w:styleId="Emphasis">
    <w:name w:val="Emphasis"/>
    <w:basedOn w:val="DefaultParagraphFont"/>
    <w:semiHidden/>
    <w:unhideWhenUsed/>
    <w:qFormat/>
    <w:rsid w:val="00034F0A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F0A"/>
    <w:rPr>
      <w:rFonts w:asciiTheme="majorHAnsi" w:eastAsiaTheme="majorEastAsia" w:hAnsiTheme="majorHAnsi" w:cstheme="majorBidi"/>
      <w:color w:val="272727" w:themeColor="text1" w:themeTint="D8"/>
      <w:spacing w:val="1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F0A"/>
    <w:rPr>
      <w:rFonts w:asciiTheme="majorHAnsi" w:eastAsiaTheme="majorEastAsia" w:hAnsiTheme="majorHAnsi" w:cstheme="majorBidi"/>
      <w:i/>
      <w:iCs/>
      <w:color w:val="272727" w:themeColor="text1" w:themeTint="D8"/>
      <w:spacing w:val="10"/>
      <w:sz w:val="21"/>
      <w:szCs w:val="21"/>
    </w:rPr>
  </w:style>
  <w:style w:type="paragraph" w:styleId="NoSpacing">
    <w:name w:val="No Spacing"/>
    <w:uiPriority w:val="1"/>
    <w:semiHidden/>
    <w:unhideWhenUsed/>
    <w:qFormat/>
    <w:rsid w:val="00034F0A"/>
    <w:rPr>
      <w:rFonts w:asciiTheme="minorHAnsi" w:hAnsiTheme="minorHAnsi"/>
      <w:spacing w:val="10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34F0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34F0A"/>
    <w:rPr>
      <w:rFonts w:asciiTheme="minorHAnsi" w:hAnsiTheme="minorHAnsi"/>
      <w:i/>
      <w:iCs/>
      <w:color w:val="404040" w:themeColor="text1" w:themeTint="BF"/>
      <w:spacing w:val="10"/>
      <w:sz w:val="16"/>
      <w:szCs w:val="16"/>
    </w:rPr>
  </w:style>
  <w:style w:type="character" w:styleId="Strong">
    <w:name w:val="Strong"/>
    <w:basedOn w:val="DefaultParagraphFont"/>
    <w:semiHidden/>
    <w:unhideWhenUsed/>
    <w:qFormat/>
    <w:rsid w:val="00034F0A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34F0A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semiHidden/>
    <w:rsid w:val="00034F0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34F0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34F0A"/>
    <w:rPr>
      <w:smallCaps/>
      <w:color w:val="5A5A5A" w:themeColor="text1" w:themeTint="A5"/>
    </w:rPr>
  </w:style>
  <w:style w:type="paragraph" w:styleId="Title">
    <w:name w:val="Title"/>
    <w:basedOn w:val="Normal"/>
    <w:next w:val="Normal"/>
    <w:link w:val="TitleChar"/>
    <w:semiHidden/>
    <w:unhideWhenUsed/>
    <w:qFormat/>
    <w:rsid w:val="00034F0A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034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4F0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</w:pBdr>
      <w:spacing w:before="240" w:after="0"/>
      <w:outlineLvl w:val="9"/>
    </w:pPr>
    <w:rPr>
      <w:rFonts w:eastAsiaTheme="majorEastAsia" w:cstheme="majorBidi"/>
      <w:caps w:val="0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semiHidden/>
    <w:unhideWhenUsed/>
    <w:rsid w:val="00B8152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B8152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B81527"/>
    <w:rPr>
      <w:rFonts w:asciiTheme="minorHAnsi" w:hAnsiTheme="minorHAnsi"/>
      <w:spacing w:val="1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B815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B81527"/>
    <w:rPr>
      <w:rFonts w:asciiTheme="minorHAnsi" w:hAnsiTheme="minorHAnsi"/>
      <w:b/>
      <w:bCs/>
      <w:spacing w:val="10"/>
    </w:rPr>
  </w:style>
  <w:style w:type="character" w:styleId="Hyperlink">
    <w:name w:val="Hyperlink"/>
    <w:basedOn w:val="DefaultParagraphFont"/>
    <w:unhideWhenUsed/>
    <w:rsid w:val="006D4AB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4A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EE4AC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charlesboudousquie/Portfolio" TargetMode="External"/><Relationship Id="rId1" Type="http://schemas.openxmlformats.org/officeDocument/2006/relationships/hyperlink" Target="mailto:charlesboudousquie@gmail.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oudo\AppData\Local\Packages\Microsoft.Office.Desktop_8wekyb3d8bbwe\LocalCache\Roaming\Microsoft\Templates\Computer%20programm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C678F3893124B9CB9A0D4F72E5853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3082EE-F089-4740-9E2C-90523A698B32}"/>
      </w:docPartPr>
      <w:docPartBody>
        <w:p w:rsidR="00792181" w:rsidRDefault="00963601">
          <w:pPr>
            <w:pStyle w:val="8C678F3893124B9CB9A0D4F72E585373"/>
          </w:pPr>
          <w:r>
            <w:t>Computer skills</w:t>
          </w:r>
        </w:p>
      </w:docPartBody>
    </w:docPart>
    <w:docPart>
      <w:docPartPr>
        <w:name w:val="9395D78AE86D4655BE654CAE8F8631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B1A2E2-A550-4F2E-830F-304D2CA8251E}"/>
      </w:docPartPr>
      <w:docPartBody>
        <w:p w:rsidR="00792181" w:rsidRDefault="00963601">
          <w:pPr>
            <w:pStyle w:val="9395D78AE86D4655BE654CAE8F8631F1"/>
          </w:pPr>
          <w:r w:rsidRPr="00116379">
            <w:t>Languages</w:t>
          </w:r>
        </w:p>
      </w:docPartBody>
    </w:docPart>
    <w:docPart>
      <w:docPartPr>
        <w:name w:val="B996F06D4F514BCE8D40B5E2D5C9AB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D09FCA-8A2C-4146-99A2-43A7B802549B}"/>
      </w:docPartPr>
      <w:docPartBody>
        <w:p w:rsidR="00792181" w:rsidRDefault="005A1584" w:rsidP="005A1584">
          <w:pPr>
            <w:pStyle w:val="B996F06D4F514BCE8D40B5E2D5C9AB6F"/>
          </w:pPr>
          <w:r>
            <w:t>Education</w:t>
          </w:r>
        </w:p>
      </w:docPartBody>
    </w:docPart>
    <w:docPart>
      <w:docPartPr>
        <w:name w:val="659B9387853847E6AAA9D85FDC5A8F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8F0972-E2F0-4F00-A4E9-E12DCD7F24C6}"/>
      </w:docPartPr>
      <w:docPartBody>
        <w:p w:rsidR="004A45A6" w:rsidRDefault="000E030F" w:rsidP="000E030F">
          <w:pPr>
            <w:pStyle w:val="659B9387853847E6AAA9D85FDC5A8FDC"/>
          </w:pPr>
          <w:r>
            <w:t>Summary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584"/>
    <w:rsid w:val="00016214"/>
    <w:rsid w:val="000E030F"/>
    <w:rsid w:val="000E2E53"/>
    <w:rsid w:val="002B049A"/>
    <w:rsid w:val="0034170B"/>
    <w:rsid w:val="00344423"/>
    <w:rsid w:val="003B396F"/>
    <w:rsid w:val="004A2035"/>
    <w:rsid w:val="004A45A6"/>
    <w:rsid w:val="004B3573"/>
    <w:rsid w:val="004B6587"/>
    <w:rsid w:val="005A1584"/>
    <w:rsid w:val="00792181"/>
    <w:rsid w:val="007E5C03"/>
    <w:rsid w:val="007F52B4"/>
    <w:rsid w:val="0083759B"/>
    <w:rsid w:val="008F50A8"/>
    <w:rsid w:val="00914709"/>
    <w:rsid w:val="00963601"/>
    <w:rsid w:val="00BE0B82"/>
    <w:rsid w:val="00C35DC6"/>
    <w:rsid w:val="00E2321D"/>
    <w:rsid w:val="00EC37BE"/>
    <w:rsid w:val="00F4427D"/>
    <w:rsid w:val="00FA2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C678F3893124B9CB9A0D4F72E585373">
    <w:name w:val="8C678F3893124B9CB9A0D4F72E585373"/>
  </w:style>
  <w:style w:type="paragraph" w:customStyle="1" w:styleId="9395D78AE86D4655BE654CAE8F8631F1">
    <w:name w:val="9395D78AE86D4655BE654CAE8F8631F1"/>
  </w:style>
  <w:style w:type="paragraph" w:customStyle="1" w:styleId="B996F06D4F514BCE8D40B5E2D5C9AB6F">
    <w:name w:val="B996F06D4F514BCE8D40B5E2D5C9AB6F"/>
    <w:rsid w:val="005A1584"/>
  </w:style>
  <w:style w:type="paragraph" w:customStyle="1" w:styleId="659B9387853847E6AAA9D85FDC5A8FDC">
    <w:name w:val="659B9387853847E6AAA9D85FDC5A8FDC"/>
    <w:rsid w:val="000E03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02FD03-40CA-4A40-98F1-217477F41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Computer programmer resume.dotx</Template>
  <TotalTime>792</TotalTime>
  <Pages>1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Charles Boudousquie</dc:creator>
  <cp:lastModifiedBy>Charles Boudousquie</cp:lastModifiedBy>
  <cp:revision>69</cp:revision>
  <cp:lastPrinted>2019-01-25T05:11:00Z</cp:lastPrinted>
  <dcterms:created xsi:type="dcterms:W3CDTF">2019-01-25T00:17:00Z</dcterms:created>
  <dcterms:modified xsi:type="dcterms:W3CDTF">2021-12-15T00:24:00Z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v-shbahu@microsoft.com</vt:lpwstr>
  </property>
  <property fmtid="{D5CDD505-2E9C-101B-9397-08002B2CF9AE}" pid="5" name="MSIP_Label_f42aa342-8706-4288-bd11-ebb85995028c_SetDate">
    <vt:lpwstr>2018-04-05T04:38:24.3229633Z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0x010100AA3F7D94069FF64A86F7DFF56D60E3BE</vt:lpwstr>
  </property>
</Properties>
</file>
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69334" w14:textId="77777777" w:rsidR="002A67F7" w:rsidRPr="00821413" w:rsidRDefault="008B65BD" w:rsidP="002A67F7">
      <w:pPr>
        <w:pStyle w:val="Heading1"/>
        <w:spacing w:line="240" w:lineRule="auto"/>
        <w:contextualSpacing/>
        <w:rPr>
          <w:sz w:val="22"/>
          <w:szCs w:val="22"/>
        </w:rPr>
      </w:pPr>
      <w:sdt>
        <w:sdtPr>
          <w:rPr>
            <w:sz w:val="22"/>
            <w:szCs w:val="22"/>
          </w:rPr>
          <w:alias w:val="Summary:"/>
          <w:tag w:val="Summary:"/>
          <w:id w:val="-1062706221"/>
          <w:placeholder>
            <w:docPart w:val="659B9387853847E6AAA9D85FDC5A8FDC"/>
          </w:placeholder>
          <w:temporary/>
          <w:showingPlcHdr/>
          <w15:appearance w15:val="hidden"/>
        </w:sdtPr>
        <w:sdtEndPr/>
        <w:sdtContent>
          <w:r w:rsidR="002A67F7" w:rsidRPr="00821413">
            <w:rPr>
              <w:sz w:val="22"/>
              <w:szCs w:val="22"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5040"/>
      </w:tblGrid>
      <w:tr w:rsidR="002A67F7" w14:paraId="57F9D17D" w14:textId="77777777" w:rsidTr="00DB1532">
        <w:tc>
          <w:tcPr>
            <w:tcW w:w="8640" w:type="dxa"/>
          </w:tcPr>
          <w:p w14:paraId="749A213B" w14:textId="5C426D8C" w:rsidR="002A67F7" w:rsidRPr="00B56E69" w:rsidRDefault="002A67F7" w:rsidP="00DB1532">
            <w:pPr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Engineer with </w:t>
            </w:r>
            <w:r w:rsidRPr="00B56E69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.5</w:t>
            </w:r>
            <w:r w:rsidRPr="00B56E69">
              <w:rPr>
                <w:sz w:val="22"/>
                <w:szCs w:val="22"/>
              </w:rPr>
              <w:t xml:space="preserve"> years of </w:t>
            </w:r>
            <w:r>
              <w:rPr>
                <w:sz w:val="22"/>
                <w:szCs w:val="22"/>
              </w:rPr>
              <w:t xml:space="preserve">video </w:t>
            </w:r>
            <w:r w:rsidRPr="00B56E69">
              <w:rPr>
                <w:sz w:val="22"/>
                <w:szCs w:val="22"/>
              </w:rPr>
              <w:t>game programming experience including Graphics, Particle Systems</w:t>
            </w:r>
            <w:r>
              <w:rPr>
                <w:sz w:val="22"/>
                <w:szCs w:val="22"/>
              </w:rPr>
              <w:t>,</w:t>
            </w:r>
            <w:r w:rsidRPr="00B56E6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Built from scratch 3D editors and Behavior Trees.</w:t>
            </w:r>
          </w:p>
        </w:tc>
      </w:tr>
    </w:tbl>
    <w:p w14:paraId="25E68865" w14:textId="77777777" w:rsidR="002A67F7" w:rsidRDefault="002A67F7" w:rsidP="002A67F7">
      <w:pPr>
        <w:spacing w:before="0" w:after="0" w:line="240" w:lineRule="auto"/>
        <w:contextualSpacing/>
        <w:rPr>
          <w:rFonts w:ascii="Times New Roman" w:hAnsi="Times New Roman"/>
          <w:spacing w:val="0"/>
          <w:sz w:val="20"/>
          <w:szCs w:val="20"/>
        </w:rPr>
      </w:pPr>
    </w:p>
    <w:p w14:paraId="369AB44B" w14:textId="77777777" w:rsidR="00033380" w:rsidRPr="00033380" w:rsidRDefault="008B65BD" w:rsidP="00BD3BD1">
      <w:pPr>
        <w:pStyle w:val="Heading1"/>
        <w:spacing w:line="240" w:lineRule="auto"/>
        <w:contextualSpacing/>
      </w:pPr>
      <w:sdt>
        <w:sdtPr>
          <w:alias w:val="Computer skills:"/>
          <w:tag w:val="Computer skills:"/>
          <w:id w:val="1126435726"/>
          <w:placeholder>
            <w:docPart w:val="8C678F3893124B9CB9A0D4F72E585373"/>
          </w:placeholder>
          <w:temporary/>
          <w:showingPlcHdr/>
          <w15:appearance w15:val="hidden"/>
        </w:sdtPr>
        <w:sdtEndPr/>
        <w:sdtContent>
          <w:r w:rsidR="00033380" w:rsidRPr="00821413">
            <w:rPr>
              <w:sz w:val="22"/>
              <w:szCs w:val="22"/>
            </w:rPr>
            <w:t>Computer skills</w:t>
          </w:r>
        </w:sdtContent>
      </w:sdt>
    </w:p>
    <w:p w14:paraId="68038473" w14:textId="77777777" w:rsidR="00033380" w:rsidRPr="00BD3BD1" w:rsidRDefault="008B65BD" w:rsidP="00BD3BD1">
      <w:pPr>
        <w:pStyle w:val="Heading2"/>
        <w:spacing w:line="240" w:lineRule="auto"/>
        <w:contextualSpacing/>
        <w:rPr>
          <w:sz w:val="22"/>
          <w:szCs w:val="22"/>
        </w:rPr>
      </w:pPr>
      <w:sdt>
        <w:sdtPr>
          <w:rPr>
            <w:sz w:val="22"/>
            <w:szCs w:val="22"/>
          </w:rPr>
          <w:alias w:val="Languages:"/>
          <w:tag w:val="Languages:"/>
          <w:id w:val="1517655715"/>
          <w:placeholder>
            <w:docPart w:val="9395D78AE86D4655BE654CAE8F8631F1"/>
          </w:placeholder>
          <w:temporary/>
          <w:showingPlcHdr/>
          <w15:appearance w15:val="hidden"/>
        </w:sdtPr>
        <w:sdtEndPr/>
        <w:sdtContent>
          <w:r w:rsidR="00033380" w:rsidRPr="00BD3BD1">
            <w:rPr>
              <w:sz w:val="22"/>
              <w:szCs w:val="22"/>
            </w:rPr>
            <w:t>Languages</w:t>
          </w:r>
        </w:sdtContent>
      </w:sdt>
    </w:p>
    <w:p w14:paraId="69FD1C7F" w14:textId="40BE5764" w:rsidR="00033380" w:rsidRPr="00BD3BD1" w:rsidRDefault="00F4440D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C++</w:t>
      </w:r>
      <w:r w:rsidR="001728E9">
        <w:rPr>
          <w:sz w:val="22"/>
          <w:szCs w:val="22"/>
        </w:rPr>
        <w:t xml:space="preserve"> (3 years)</w:t>
      </w:r>
    </w:p>
    <w:p w14:paraId="61FC2AE0" w14:textId="1308517C" w:rsidR="00375711" w:rsidRDefault="0037571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C#</w:t>
      </w:r>
    </w:p>
    <w:p w14:paraId="43485735" w14:textId="7ACB3121" w:rsidR="00AB186B" w:rsidRPr="00BD3BD1" w:rsidRDefault="00AB186B" w:rsidP="00BD3BD1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Python</w:t>
      </w:r>
    </w:p>
    <w:p w14:paraId="2E3B237B" w14:textId="77777777" w:rsidR="00033380" w:rsidRPr="00BD3BD1" w:rsidRDefault="00AE6254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Operating Systems</w:t>
      </w:r>
    </w:p>
    <w:p w14:paraId="2DCCFC61" w14:textId="77777777" w:rsidR="00033380" w:rsidRPr="00BD3BD1" w:rsidRDefault="00EE68EF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Windows</w:t>
      </w:r>
    </w:p>
    <w:p w14:paraId="2BFACEC9" w14:textId="7E97FC85" w:rsidR="00B81527" w:rsidRPr="00BD3BD1" w:rsidRDefault="00EE68EF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Linux</w:t>
      </w:r>
    </w:p>
    <w:p w14:paraId="4FDBBBAD" w14:textId="77777777" w:rsidR="00982AB3" w:rsidRPr="00BD3BD1" w:rsidRDefault="00982AB3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API</w:t>
      </w:r>
    </w:p>
    <w:p w14:paraId="3BBBC0B4" w14:textId="77777777" w:rsidR="00982AB3" w:rsidRPr="00BD3BD1" w:rsidRDefault="00982AB3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OpenGL</w:t>
      </w:r>
      <w:r w:rsidR="00CF1481" w:rsidRPr="00BD3BD1">
        <w:rPr>
          <w:sz w:val="22"/>
          <w:szCs w:val="22"/>
        </w:rPr>
        <w:t xml:space="preserve"> 3 / 4.3</w:t>
      </w:r>
    </w:p>
    <w:p w14:paraId="2CDC7F9A" w14:textId="77777777" w:rsidR="00982AB3" w:rsidRPr="00BD3BD1" w:rsidRDefault="00982AB3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ImGui</w:t>
      </w:r>
      <w:r w:rsidR="000D1B75" w:rsidRPr="00BD3BD1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/</w:t>
      </w:r>
      <w:r w:rsidR="000D1B75" w:rsidRPr="00BD3BD1"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ImGuiZmo</w:t>
      </w:r>
    </w:p>
    <w:p w14:paraId="2217F1FE" w14:textId="77777777" w:rsidR="00982AB3" w:rsidRPr="00BD3BD1" w:rsidRDefault="00982AB3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Assimp</w:t>
      </w:r>
    </w:p>
    <w:p w14:paraId="0BAB55D9" w14:textId="77777777" w:rsidR="00982AB3" w:rsidRPr="00BD3BD1" w:rsidRDefault="00982AB3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Bullet3</w:t>
      </w:r>
    </w:p>
    <w:p w14:paraId="47091EA1" w14:textId="77777777" w:rsidR="00041588" w:rsidRPr="00BD3BD1" w:rsidRDefault="00041588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GLFW, SDL</w:t>
      </w:r>
    </w:p>
    <w:p w14:paraId="43E8D430" w14:textId="77777777" w:rsidR="00982AB3" w:rsidRPr="00BD3BD1" w:rsidRDefault="00CF1481" w:rsidP="00BD3BD1">
      <w:pPr>
        <w:pStyle w:val="ListParagraph"/>
        <w:numPr>
          <w:ilvl w:val="0"/>
          <w:numId w:val="21"/>
        </w:numPr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Berkeley Sockets (Built for Windows and Linux)</w:t>
      </w:r>
    </w:p>
    <w:p w14:paraId="56211D23" w14:textId="77777777" w:rsidR="00B155DC" w:rsidRPr="00BD3BD1" w:rsidRDefault="00B155DC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Tools</w:t>
      </w:r>
    </w:p>
    <w:p w14:paraId="4F67B08A" w14:textId="1E51C98D" w:rsidR="00B155DC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CMake</w:t>
      </w:r>
    </w:p>
    <w:p w14:paraId="57EC7C64" w14:textId="77777777" w:rsidR="00B155DC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Doxygen</w:t>
      </w:r>
    </w:p>
    <w:p w14:paraId="266CF580" w14:textId="161DE73E" w:rsidR="00D47B79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Visual Studio</w:t>
      </w:r>
    </w:p>
    <w:p w14:paraId="143CFD9C" w14:textId="17FC6A92" w:rsidR="00375711" w:rsidRPr="00BD3BD1" w:rsidRDefault="0037571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Git (command line)</w:t>
      </w:r>
    </w:p>
    <w:p w14:paraId="3D12FBED" w14:textId="77777777" w:rsidR="00CF1481" w:rsidRPr="00BD3BD1" w:rsidRDefault="00CF1481" w:rsidP="00BD3BD1">
      <w:pPr>
        <w:pStyle w:val="Heading2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Soft Skills</w:t>
      </w:r>
    </w:p>
    <w:p w14:paraId="1C57976E" w14:textId="77777777" w:rsidR="00CF1481" w:rsidRPr="00BD3BD1" w:rsidRDefault="00CF148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Working on a team</w:t>
      </w:r>
    </w:p>
    <w:p w14:paraId="675912C0" w14:textId="77777777" w:rsidR="00CF1481" w:rsidRPr="00BD3BD1" w:rsidRDefault="00CF148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Pair Programming</w:t>
      </w:r>
    </w:p>
    <w:p w14:paraId="5F314E01" w14:textId="34F1477F" w:rsidR="00CF1481" w:rsidRPr="00BD3BD1" w:rsidRDefault="00CF148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Always </w:t>
      </w:r>
      <w:r w:rsidR="0045528E">
        <w:rPr>
          <w:sz w:val="22"/>
          <w:szCs w:val="22"/>
        </w:rPr>
        <w:t xml:space="preserve">mentoring </w:t>
      </w:r>
      <w:r w:rsidRPr="00BD3BD1">
        <w:rPr>
          <w:sz w:val="22"/>
          <w:szCs w:val="22"/>
        </w:rPr>
        <w:t xml:space="preserve">and </w:t>
      </w:r>
      <w:r w:rsidR="0045528E">
        <w:rPr>
          <w:sz w:val="22"/>
          <w:szCs w:val="22"/>
        </w:rPr>
        <w:t>open to new ideas</w:t>
      </w:r>
    </w:p>
    <w:p w14:paraId="018A58AE" w14:textId="77777777" w:rsidR="00CF1481" w:rsidRPr="00CF1481" w:rsidRDefault="00CF1481" w:rsidP="00BD3BD1">
      <w:pPr>
        <w:spacing w:line="240" w:lineRule="auto"/>
        <w:contextualSpacing/>
      </w:pPr>
    </w:p>
    <w:p w14:paraId="3378B64C" w14:textId="77777777" w:rsidR="007F7A45" w:rsidRDefault="008B65BD" w:rsidP="0045528E">
      <w:pPr>
        <w:pStyle w:val="Heading1"/>
      </w:pPr>
      <w:sdt>
        <w:sdtPr>
          <w:alias w:val="Education:"/>
          <w:tag w:val="Education:"/>
          <w:id w:val="1516970808"/>
          <w:placeholder>
            <w:docPart w:val="B996F06D4F514BCE8D40B5E2D5C9AB6F"/>
          </w:placeholder>
          <w:temporary/>
          <w:showingPlcHdr/>
          <w15:appearance w15:val="hidden"/>
        </w:sdtPr>
        <w:sdtEndPr/>
        <w:sdtContent>
          <w:r w:rsidR="007F7A45" w:rsidRPr="00821413">
            <w:rPr>
              <w:sz w:val="22"/>
              <w:szCs w:val="22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3779"/>
        <w:gridCol w:w="1261"/>
      </w:tblGrid>
      <w:tr w:rsidR="007F7A45" w:rsidRPr="00DE7766" w14:paraId="362316C1" w14:textId="77777777" w:rsidTr="007A53AE">
        <w:trPr>
          <w:trHeight w:val="216"/>
        </w:trPr>
        <w:tc>
          <w:tcPr>
            <w:tcW w:w="3779" w:type="dxa"/>
          </w:tcPr>
          <w:p w14:paraId="73760447" w14:textId="77571F59" w:rsidR="001728E9" w:rsidRPr="001728E9" w:rsidRDefault="001728E9" w:rsidP="007A53AE">
            <w:pPr>
              <w:pStyle w:val="Heading2"/>
              <w:ind w:left="0"/>
              <w:rPr>
                <w:sz w:val="22"/>
                <w:szCs w:val="22"/>
              </w:rPr>
            </w:pPr>
          </w:p>
        </w:tc>
        <w:tc>
          <w:tcPr>
            <w:tcW w:w="1261" w:type="dxa"/>
          </w:tcPr>
          <w:p w14:paraId="118F00EC" w14:textId="6E71F3BF" w:rsidR="007F7A45" w:rsidRPr="00B56E69" w:rsidRDefault="007F7A45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</w:p>
        </w:tc>
      </w:tr>
    </w:tbl>
    <w:p w14:paraId="0628B6D2" w14:textId="46396D6A" w:rsidR="007A53AE" w:rsidRDefault="007A53AE" w:rsidP="007A53AE">
      <w:pPr>
        <w:pStyle w:val="Heading2"/>
        <w:ind w:left="0"/>
        <w:rPr>
          <w:sz w:val="22"/>
          <w:szCs w:val="22"/>
        </w:rPr>
      </w:pPr>
      <w:r w:rsidRPr="0045528E">
        <w:rPr>
          <w:sz w:val="22"/>
          <w:szCs w:val="22"/>
        </w:rPr>
        <w:t>Bachelor of Science in Computer Science in Real-Time Interactive Simulation – Redmond, WA</w:t>
      </w:r>
      <w:r>
        <w:rPr>
          <w:sz w:val="22"/>
          <w:szCs w:val="22"/>
        </w:rPr>
        <w:t xml:space="preserve">                       </w:t>
      </w:r>
      <w:bookmarkStart w:id="0" w:name="_GoBack"/>
      <w:bookmarkEnd w:id="0"/>
      <w:r w:rsidRPr="007A53AE">
        <w:rPr>
          <w:b w:val="0"/>
          <w:bCs/>
          <w:sz w:val="22"/>
          <w:szCs w:val="22"/>
        </w:rPr>
        <w:t>9/2016 – 4/2020</w:t>
      </w:r>
    </w:p>
    <w:p w14:paraId="269F49B3" w14:textId="77777777" w:rsidR="007A53AE" w:rsidRPr="0045528E" w:rsidRDefault="007A53AE" w:rsidP="007A53AE">
      <w:r w:rsidRPr="0045528E">
        <w:rPr>
          <w:sz w:val="22"/>
          <w:szCs w:val="22"/>
        </w:rPr>
        <w:t>DigiPen Institute of Technology</w:t>
      </w:r>
    </w:p>
    <w:p w14:paraId="47DB11F2" w14:textId="77777777" w:rsidR="007A53AE" w:rsidRPr="00BD3BD1" w:rsidRDefault="007A53AE" w:rsidP="007A53AE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Basic Networking</w:t>
      </w:r>
    </w:p>
    <w:p w14:paraId="3A4C5A6A" w14:textId="77777777" w:rsidR="007A53AE" w:rsidRDefault="007A53AE" w:rsidP="007A53AE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OpenGL Basic 3D Rendering,</w:t>
      </w:r>
      <w:r>
        <w:rPr>
          <w:sz w:val="22"/>
          <w:szCs w:val="22"/>
        </w:rPr>
        <w:t xml:space="preserve"> </w:t>
      </w:r>
      <w:r w:rsidRPr="00BD3BD1">
        <w:rPr>
          <w:sz w:val="22"/>
          <w:szCs w:val="22"/>
        </w:rPr>
        <w:t>Reflection, Refraction, Render to Texture,</w:t>
      </w:r>
      <w:r>
        <w:rPr>
          <w:sz w:val="22"/>
          <w:szCs w:val="22"/>
        </w:rPr>
        <w:t xml:space="preserve"> and</w:t>
      </w:r>
      <w:r w:rsidRPr="00BD3BD1">
        <w:rPr>
          <w:sz w:val="22"/>
          <w:szCs w:val="22"/>
        </w:rPr>
        <w:t xml:space="preserve"> Deferred Shading.</w:t>
      </w:r>
    </w:p>
    <w:p w14:paraId="1E3564C2" w14:textId="77777777" w:rsidR="007A53AE" w:rsidRPr="002A67F7" w:rsidRDefault="007A53AE" w:rsidP="007A53AE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AI pathing and problem solving</w:t>
      </w:r>
    </w:p>
    <w:p w14:paraId="73F8B0B0" w14:textId="77777777" w:rsidR="007A53AE" w:rsidRPr="007A53AE" w:rsidRDefault="007A53AE" w:rsidP="007A53AE"/>
    <w:p w14:paraId="1F52ADC1" w14:textId="77777777" w:rsidR="007A53AE" w:rsidRDefault="007A53AE" w:rsidP="007A53AE">
      <w:pPr>
        <w:pStyle w:val="Heading2"/>
      </w:pPr>
    </w:p>
    <w:p w14:paraId="00B68A2F" w14:textId="77777777" w:rsidR="00952B4A" w:rsidRPr="00821413" w:rsidRDefault="00B155DC" w:rsidP="00BD3BD1">
      <w:pPr>
        <w:pStyle w:val="Heading1"/>
        <w:spacing w:line="240" w:lineRule="auto"/>
        <w:contextualSpacing/>
        <w:rPr>
          <w:sz w:val="22"/>
          <w:szCs w:val="22"/>
        </w:rPr>
      </w:pPr>
      <w:r w:rsidRPr="00821413">
        <w:rPr>
          <w:sz w:val="22"/>
          <w:szCs w:val="22"/>
        </w:rPr>
        <w:t>Academic Projects</w:t>
      </w:r>
    </w:p>
    <w:tbl>
      <w:tblPr>
        <w:tblW w:w="0" w:type="auto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2820"/>
        <w:gridCol w:w="2211"/>
      </w:tblGrid>
      <w:tr w:rsidR="00300698" w:rsidRPr="00BD3BD1" w14:paraId="01005882" w14:textId="77777777" w:rsidTr="0045528E">
        <w:trPr>
          <w:trHeight w:val="216"/>
        </w:trPr>
        <w:tc>
          <w:tcPr>
            <w:tcW w:w="0" w:type="auto"/>
          </w:tcPr>
          <w:p w14:paraId="75DFF0BB" w14:textId="1F742AB2" w:rsidR="00300698" w:rsidRPr="00D97D9D" w:rsidRDefault="00B155DC" w:rsidP="00BD3BD1">
            <w:pPr>
              <w:pStyle w:val="Heading2"/>
              <w:spacing w:line="240" w:lineRule="auto"/>
              <w:contextualSpacing/>
              <w:rPr>
                <w:b w:val="0"/>
                <w:bCs/>
                <w:sz w:val="22"/>
                <w:szCs w:val="22"/>
              </w:rPr>
            </w:pPr>
            <w:bookmarkStart w:id="1" w:name="_Hlk536114646"/>
            <w:r w:rsidRPr="00BD3BD1">
              <w:rPr>
                <w:sz w:val="22"/>
                <w:szCs w:val="22"/>
              </w:rPr>
              <w:t>Engine Programmer</w:t>
            </w:r>
            <w:bookmarkEnd w:id="1"/>
            <w:r w:rsidR="00D97D9D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2B2336F6" w14:textId="113DD3E0" w:rsidR="00300698" w:rsidRPr="00BD3BD1" w:rsidRDefault="0045528E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="00D9420B" w:rsidRPr="00BD3BD1">
              <w:rPr>
                <w:sz w:val="22"/>
                <w:szCs w:val="22"/>
              </w:rPr>
              <w:t>1/2018–</w:t>
            </w:r>
            <w:r w:rsidR="00B56E69">
              <w:rPr>
                <w:sz w:val="22"/>
                <w:szCs w:val="22"/>
              </w:rPr>
              <w:t xml:space="preserve"> </w:t>
            </w:r>
            <w:r w:rsidR="00D9420B" w:rsidRPr="00BD3BD1">
              <w:rPr>
                <w:sz w:val="22"/>
                <w:szCs w:val="22"/>
              </w:rPr>
              <w:t>4/2018</w:t>
            </w:r>
          </w:p>
        </w:tc>
      </w:tr>
    </w:tbl>
    <w:p w14:paraId="05501E3D" w14:textId="77777777" w:rsidR="00033380" w:rsidRPr="00BD3BD1" w:rsidRDefault="00B155DC" w:rsidP="00BD3BD1">
      <w:pPr>
        <w:pStyle w:val="Location"/>
        <w:spacing w:line="240" w:lineRule="auto"/>
        <w:contextualSpacing/>
        <w:rPr>
          <w:sz w:val="22"/>
          <w:szCs w:val="22"/>
        </w:rPr>
      </w:pPr>
      <w:r w:rsidRPr="00BD3BD1">
        <w:rPr>
          <w:b/>
          <w:i w:val="0"/>
          <w:sz w:val="22"/>
          <w:szCs w:val="22"/>
        </w:rPr>
        <w:t>Gun Garden</w:t>
      </w:r>
      <w:r w:rsidRPr="00BD3BD1">
        <w:rPr>
          <w:sz w:val="22"/>
          <w:szCs w:val="22"/>
        </w:rPr>
        <w:t xml:space="preserve"> – 2D Action Bullet Hell</w:t>
      </w:r>
    </w:p>
    <w:p w14:paraId="6DA4C7AD" w14:textId="77777777" w:rsidR="00033380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Developed and maintained</w:t>
      </w:r>
      <w:r w:rsidR="00D47B79" w:rsidRPr="00BD3BD1">
        <w:rPr>
          <w:sz w:val="22"/>
          <w:szCs w:val="22"/>
        </w:rPr>
        <w:t xml:space="preserve"> Customizable</w:t>
      </w:r>
      <w:r w:rsidRPr="00BD3BD1">
        <w:rPr>
          <w:sz w:val="22"/>
          <w:szCs w:val="22"/>
        </w:rPr>
        <w:t xml:space="preserve"> Particle System</w:t>
      </w:r>
    </w:p>
    <w:p w14:paraId="658D220D" w14:textId="77777777" w:rsidR="00300698" w:rsidRPr="00BD3BD1" w:rsidRDefault="00B155DC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Create</w:t>
      </w:r>
      <w:r w:rsidR="00D47B79" w:rsidRPr="00BD3BD1">
        <w:rPr>
          <w:sz w:val="22"/>
          <w:szCs w:val="22"/>
        </w:rPr>
        <w:t>d</w:t>
      </w:r>
      <w:r w:rsidRPr="00BD3BD1">
        <w:rPr>
          <w:sz w:val="22"/>
          <w:szCs w:val="22"/>
        </w:rPr>
        <w:t xml:space="preserve"> Menus and Tutorial level</w:t>
      </w:r>
    </w:p>
    <w:tbl>
      <w:tblPr>
        <w:tblW w:w="0" w:type="auto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3095"/>
        <w:gridCol w:w="1927"/>
      </w:tblGrid>
      <w:tr w:rsidR="00300698" w:rsidRPr="00BD3BD1" w14:paraId="18696EFE" w14:textId="77777777" w:rsidTr="0045528E">
        <w:trPr>
          <w:trHeight w:val="216"/>
        </w:trPr>
        <w:tc>
          <w:tcPr>
            <w:tcW w:w="0" w:type="auto"/>
          </w:tcPr>
          <w:p w14:paraId="72604461" w14:textId="77777777" w:rsidR="00344CF0" w:rsidRPr="00BD3BD1" w:rsidRDefault="00344CF0" w:rsidP="00BD3BD1">
            <w:pPr>
              <w:pStyle w:val="Heading2"/>
              <w:spacing w:line="240" w:lineRule="auto"/>
              <w:ind w:left="0"/>
              <w:contextualSpacing/>
              <w:rPr>
                <w:sz w:val="22"/>
                <w:szCs w:val="22"/>
              </w:rPr>
            </w:pPr>
          </w:p>
          <w:p w14:paraId="722C4083" w14:textId="26A75B0E" w:rsidR="00300698" w:rsidRPr="00BD3BD1" w:rsidRDefault="00F44051" w:rsidP="00BD3BD1">
            <w:pPr>
              <w:pStyle w:val="Heading2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3D </w:t>
            </w:r>
            <w:r w:rsidR="00041588" w:rsidRPr="00BD3BD1">
              <w:rPr>
                <w:sz w:val="22"/>
                <w:szCs w:val="22"/>
              </w:rPr>
              <w:t>Editor</w:t>
            </w:r>
            <w:r w:rsidR="00B155DC" w:rsidRPr="00BD3BD1">
              <w:rPr>
                <w:sz w:val="22"/>
                <w:szCs w:val="22"/>
              </w:rPr>
              <w:t xml:space="preserve"> Programmer</w:t>
            </w:r>
          </w:p>
        </w:tc>
        <w:tc>
          <w:tcPr>
            <w:tcW w:w="0" w:type="auto"/>
          </w:tcPr>
          <w:p w14:paraId="26B3C46C" w14:textId="77777777" w:rsidR="00344CF0" w:rsidRPr="00BD3BD1" w:rsidRDefault="00344CF0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</w:p>
          <w:p w14:paraId="59832D30" w14:textId="578FA7CD" w:rsidR="00300698" w:rsidRPr="00BD3BD1" w:rsidRDefault="0045528E" w:rsidP="00BD3BD1">
            <w:pPr>
              <w:pStyle w:val="Dates"/>
              <w:spacing w:line="240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621CCD" w:rsidRPr="00BD3BD1">
              <w:rPr>
                <w:sz w:val="22"/>
                <w:szCs w:val="22"/>
              </w:rPr>
              <w:t xml:space="preserve">9/2018– </w:t>
            </w:r>
            <w:r w:rsidR="00375711" w:rsidRPr="00BD3BD1">
              <w:rPr>
                <w:sz w:val="22"/>
                <w:szCs w:val="22"/>
              </w:rPr>
              <w:t>3</w:t>
            </w:r>
            <w:r w:rsidR="00621CCD" w:rsidRPr="00BD3BD1">
              <w:rPr>
                <w:sz w:val="22"/>
                <w:szCs w:val="22"/>
              </w:rPr>
              <w:t>/2019</w:t>
            </w:r>
          </w:p>
        </w:tc>
      </w:tr>
    </w:tbl>
    <w:p w14:paraId="1FD3D6F9" w14:textId="77777777" w:rsidR="00300698" w:rsidRPr="00BD3BD1" w:rsidRDefault="00344CF0" w:rsidP="00BD3BD1">
      <w:pPr>
        <w:pStyle w:val="Location"/>
        <w:spacing w:line="240" w:lineRule="auto"/>
        <w:contextualSpacing/>
        <w:rPr>
          <w:sz w:val="22"/>
          <w:szCs w:val="22"/>
        </w:rPr>
      </w:pPr>
      <w:r w:rsidRPr="00BD3BD1">
        <w:rPr>
          <w:b/>
          <w:i w:val="0"/>
          <w:sz w:val="22"/>
          <w:szCs w:val="22"/>
        </w:rPr>
        <w:t xml:space="preserve">Project </w:t>
      </w:r>
      <w:r w:rsidR="00B155DC" w:rsidRPr="00BD3BD1">
        <w:rPr>
          <w:b/>
          <w:i w:val="0"/>
          <w:sz w:val="22"/>
          <w:szCs w:val="22"/>
        </w:rPr>
        <w:t>Abyss</w:t>
      </w:r>
      <w:r w:rsidR="00B155DC" w:rsidRPr="00BD3BD1">
        <w:rPr>
          <w:sz w:val="22"/>
          <w:szCs w:val="22"/>
        </w:rPr>
        <w:t xml:space="preserve"> – 3D First Person Light Mixing Puzzle Platformer</w:t>
      </w:r>
    </w:p>
    <w:p w14:paraId="35E93F50" w14:textId="68AECBF1" w:rsidR="00F44051" w:rsidRDefault="00F4405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F44051">
        <w:rPr>
          <w:sz w:val="22"/>
          <w:szCs w:val="22"/>
        </w:rPr>
        <w:t>Researched and integrated tools for custom 3D video game editor</w:t>
      </w:r>
    </w:p>
    <w:p w14:paraId="1CEAD9FD" w14:textId="293373AB" w:rsidR="006302D5" w:rsidRPr="00BD3BD1" w:rsidRDefault="006302D5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Set up graphics using OpenGL.</w:t>
      </w:r>
    </w:p>
    <w:p w14:paraId="78B975FB" w14:textId="30F5EFF8" w:rsidR="006302D5" w:rsidRPr="00BD3BD1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Integrated</w:t>
      </w:r>
      <w:r w:rsidR="006302D5" w:rsidRPr="00BD3BD1">
        <w:rPr>
          <w:sz w:val="22"/>
          <w:szCs w:val="22"/>
        </w:rPr>
        <w:t xml:space="preserve"> Bullet3D for physics</w:t>
      </w:r>
      <w:r w:rsidR="008C6722" w:rsidRPr="00BD3BD1">
        <w:rPr>
          <w:sz w:val="22"/>
          <w:szCs w:val="22"/>
        </w:rPr>
        <w:t xml:space="preserve"> including Wireframe/Bounding Box debug drawing</w:t>
      </w:r>
    </w:p>
    <w:p w14:paraId="7DF00B6D" w14:textId="7AE15139" w:rsidR="006302D5" w:rsidRPr="00BD3BD1" w:rsidRDefault="006302D5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Added Translation, Rotation, and Scale Gizmos</w:t>
      </w:r>
    </w:p>
    <w:p w14:paraId="7CF34E81" w14:textId="6EBD9A9C" w:rsidR="00041588" w:rsidRPr="00BD3BD1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 xml:space="preserve">Ray Picking to </w:t>
      </w:r>
      <w:r w:rsidR="00204429">
        <w:rPr>
          <w:sz w:val="22"/>
          <w:szCs w:val="22"/>
        </w:rPr>
        <w:t>m</w:t>
      </w:r>
      <w:r w:rsidRPr="00BD3BD1">
        <w:rPr>
          <w:sz w:val="22"/>
          <w:szCs w:val="22"/>
        </w:rPr>
        <w:t>ove objects with mouse</w:t>
      </w:r>
    </w:p>
    <w:p w14:paraId="1D179916" w14:textId="16F0B31D" w:rsidR="006302D5" w:rsidRPr="00BD3BD1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Integrated JSON</w:t>
      </w:r>
      <w:r w:rsidR="008C6722" w:rsidRPr="00BD3BD1">
        <w:rPr>
          <w:sz w:val="22"/>
          <w:szCs w:val="22"/>
        </w:rPr>
        <w:t xml:space="preserve"> for</w:t>
      </w:r>
      <w:r w:rsidRPr="00BD3BD1">
        <w:rPr>
          <w:sz w:val="22"/>
          <w:szCs w:val="22"/>
        </w:rPr>
        <w:t xml:space="preserve"> </w:t>
      </w:r>
      <w:r w:rsidR="008C6722" w:rsidRPr="00BD3BD1">
        <w:rPr>
          <w:sz w:val="22"/>
          <w:szCs w:val="22"/>
        </w:rPr>
        <w:t xml:space="preserve">level and object </w:t>
      </w:r>
      <w:r w:rsidRPr="00BD3BD1">
        <w:rPr>
          <w:sz w:val="22"/>
          <w:szCs w:val="22"/>
        </w:rPr>
        <w:t>serialization</w:t>
      </w:r>
    </w:p>
    <w:p w14:paraId="2D589BF6" w14:textId="1ABC38C3" w:rsidR="00300698" w:rsidRPr="00BD3BD1" w:rsidRDefault="00041588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FMOD Studio setup</w:t>
      </w:r>
    </w:p>
    <w:p w14:paraId="3B640455" w14:textId="1086B436" w:rsidR="00041588" w:rsidRPr="00BD3BD1" w:rsidRDefault="0020442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Implemented scene viewing</w:t>
      </w:r>
    </w:p>
    <w:p w14:paraId="0707142A" w14:textId="0B5ECFE1" w:rsidR="00952B4A" w:rsidRPr="00BD3BD1" w:rsidRDefault="00D47B79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F</w:t>
      </w:r>
      <w:r w:rsidR="00F44051">
        <w:rPr>
          <w:sz w:val="22"/>
          <w:szCs w:val="22"/>
        </w:rPr>
        <w:t xml:space="preserve">PS </w:t>
      </w:r>
      <w:r w:rsidRPr="00BD3BD1">
        <w:rPr>
          <w:sz w:val="22"/>
          <w:szCs w:val="22"/>
        </w:rPr>
        <w:t>Camera and Editor Mode Viewing</w:t>
      </w:r>
    </w:p>
    <w:p w14:paraId="7597BF3F" w14:textId="3C8EBC3A" w:rsidR="00375711" w:rsidRDefault="00375711" w:rsidP="00BD3BD1">
      <w:pPr>
        <w:pStyle w:val="ListParagraph"/>
        <w:spacing w:line="240" w:lineRule="auto"/>
        <w:contextualSpacing/>
        <w:rPr>
          <w:sz w:val="22"/>
          <w:szCs w:val="22"/>
        </w:rPr>
      </w:pPr>
      <w:r w:rsidRPr="00BD3BD1">
        <w:rPr>
          <w:sz w:val="22"/>
          <w:szCs w:val="22"/>
        </w:rPr>
        <w:t>Undo/Redo functionality (save state)</w:t>
      </w:r>
    </w:p>
    <w:p w14:paraId="4AD7C59A" w14:textId="6F7A2D98" w:rsidR="00D952B2" w:rsidRDefault="00D952B2" w:rsidP="00D952B2">
      <w:pPr>
        <w:spacing w:line="240" w:lineRule="auto"/>
        <w:ind w:left="360"/>
        <w:contextualSpacing/>
        <w:rPr>
          <w:sz w:val="22"/>
          <w:szCs w:val="22"/>
        </w:rPr>
      </w:pPr>
    </w:p>
    <w:p w14:paraId="3D341BB4" w14:textId="324069BB" w:rsidR="00D952B2" w:rsidRPr="0045528E" w:rsidRDefault="00761A9E" w:rsidP="0045528E">
      <w:pPr>
        <w:spacing w:line="240" w:lineRule="auto"/>
        <w:ind w:left="360"/>
        <w:contextualSpacing/>
        <w:rPr>
          <w:i/>
          <w:iCs/>
          <w:sz w:val="22"/>
          <w:szCs w:val="22"/>
        </w:rPr>
      </w:pPr>
      <w:r w:rsidRPr="00A970AB">
        <w:rPr>
          <w:b/>
          <w:bCs/>
          <w:sz w:val="22"/>
          <w:szCs w:val="22"/>
        </w:rPr>
        <w:t>Reformed</w:t>
      </w:r>
      <w:r w:rsidR="00A970AB" w:rsidRPr="00A970AB">
        <w:rPr>
          <w:b/>
          <w:bCs/>
          <w:sz w:val="22"/>
          <w:szCs w:val="22"/>
        </w:rPr>
        <w:t xml:space="preserve"> Studios</w:t>
      </w:r>
      <w:r w:rsidR="001C17AC">
        <w:rPr>
          <w:b/>
          <w:bCs/>
          <w:sz w:val="22"/>
          <w:szCs w:val="22"/>
        </w:rPr>
        <w:t xml:space="preserve"> </w:t>
      </w:r>
      <w:r w:rsidR="0045528E">
        <w:rPr>
          <w:sz w:val="22"/>
          <w:szCs w:val="22"/>
        </w:rPr>
        <w:t xml:space="preserve">       </w:t>
      </w:r>
      <w:r w:rsidR="00C308AA">
        <w:rPr>
          <w:sz w:val="22"/>
          <w:szCs w:val="22"/>
        </w:rPr>
        <w:t xml:space="preserve"> </w:t>
      </w:r>
      <w:r w:rsidR="0045528E">
        <w:rPr>
          <w:i/>
          <w:iCs/>
          <w:sz w:val="22"/>
          <w:szCs w:val="22"/>
        </w:rPr>
        <w:t xml:space="preserve"> </w:t>
      </w:r>
      <w:r w:rsidR="00F44051" w:rsidRPr="00BD3BD1">
        <w:rPr>
          <w:sz w:val="22"/>
          <w:szCs w:val="22"/>
        </w:rPr>
        <w:t>9/201</w:t>
      </w:r>
      <w:r w:rsidR="00383C7C">
        <w:rPr>
          <w:sz w:val="22"/>
          <w:szCs w:val="22"/>
        </w:rPr>
        <w:t>9</w:t>
      </w:r>
      <w:r w:rsidR="0062284E">
        <w:rPr>
          <w:sz w:val="22"/>
          <w:szCs w:val="22"/>
        </w:rPr>
        <w:t xml:space="preserve"> </w:t>
      </w:r>
      <w:r w:rsidR="00F44051" w:rsidRPr="00BD3BD1">
        <w:rPr>
          <w:sz w:val="22"/>
          <w:szCs w:val="22"/>
        </w:rPr>
        <w:t>–</w:t>
      </w:r>
      <w:r w:rsidR="0062284E">
        <w:rPr>
          <w:sz w:val="22"/>
          <w:szCs w:val="22"/>
        </w:rPr>
        <w:t xml:space="preserve"> </w:t>
      </w:r>
      <w:r w:rsidR="00383C7C">
        <w:rPr>
          <w:sz w:val="22"/>
          <w:szCs w:val="22"/>
        </w:rPr>
        <w:t>12</w:t>
      </w:r>
      <w:r w:rsidR="00F44051" w:rsidRPr="00BD3BD1">
        <w:rPr>
          <w:sz w:val="22"/>
          <w:szCs w:val="22"/>
        </w:rPr>
        <w:t>/20</w:t>
      </w:r>
      <w:r w:rsidR="00383C7C">
        <w:rPr>
          <w:sz w:val="22"/>
          <w:szCs w:val="22"/>
        </w:rPr>
        <w:t>19</w:t>
      </w:r>
    </w:p>
    <w:p w14:paraId="1F8ED1CC" w14:textId="77777777" w:rsidR="0045528E" w:rsidRPr="00C308AA" w:rsidRDefault="0045528E" w:rsidP="0045528E">
      <w:pPr>
        <w:spacing w:line="240" w:lineRule="auto"/>
        <w:ind w:left="360"/>
        <w:contextualSpacing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3D Tech Demo</w:t>
      </w:r>
    </w:p>
    <w:p w14:paraId="45B1AE09" w14:textId="0035C60D" w:rsidR="00A970AB" w:rsidRDefault="00A970AB" w:rsidP="001C17AC">
      <w:pPr>
        <w:spacing w:line="240" w:lineRule="auto"/>
        <w:ind w:left="720" w:hanging="360"/>
        <w:contextualSpacing/>
        <w:rPr>
          <w:b/>
          <w:bCs/>
          <w:sz w:val="22"/>
          <w:szCs w:val="22"/>
        </w:rPr>
      </w:pPr>
    </w:p>
    <w:p w14:paraId="4EA54076" w14:textId="4F59A46F" w:rsidR="001C17AC" w:rsidRPr="00F44051" w:rsidRDefault="001C17AC" w:rsidP="001C17AC">
      <w:pPr>
        <w:pStyle w:val="ListParagraph"/>
        <w:numPr>
          <w:ilvl w:val="0"/>
          <w:numId w:val="24"/>
        </w:numPr>
        <w:spacing w:line="240" w:lineRule="auto"/>
        <w:contextualSpacing/>
        <w:rPr>
          <w:b/>
          <w:bCs/>
          <w:sz w:val="22"/>
          <w:szCs w:val="22"/>
        </w:rPr>
      </w:pPr>
      <w:r>
        <w:rPr>
          <w:sz w:val="22"/>
          <w:szCs w:val="22"/>
        </w:rPr>
        <w:t>Implemented efficient, shared behavior tree system</w:t>
      </w:r>
    </w:p>
    <w:p w14:paraId="0C6706BB" w14:textId="6536DBCA" w:rsidR="00D952B2" w:rsidRPr="0045528E" w:rsidRDefault="00F44051" w:rsidP="0045528E">
      <w:pPr>
        <w:pStyle w:val="ListParagraph"/>
        <w:numPr>
          <w:ilvl w:val="0"/>
          <w:numId w:val="24"/>
        </w:numPr>
        <w:spacing w:line="240" w:lineRule="auto"/>
        <w:contextualSpacing/>
        <w:rPr>
          <w:b/>
          <w:bCs/>
          <w:sz w:val="22"/>
          <w:szCs w:val="22"/>
        </w:rPr>
      </w:pPr>
      <w:r>
        <w:rPr>
          <w:sz w:val="22"/>
          <w:szCs w:val="22"/>
        </w:rPr>
        <w:t>Created Behavior trees with said system</w:t>
      </w:r>
    </w:p>
    <w:sectPr w:rsidR="00D952B2" w:rsidRPr="0045528E" w:rsidSect="001728E9">
      <w:headerReference w:type="default" r:id="rId8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5BFBB" w14:textId="77777777" w:rsidR="008B65BD" w:rsidRDefault="008B65BD" w:rsidP="00580C51">
      <w:pPr>
        <w:spacing w:before="0" w:after="0" w:line="240" w:lineRule="auto"/>
      </w:pPr>
      <w:r>
        <w:separator/>
      </w:r>
    </w:p>
  </w:endnote>
  <w:endnote w:type="continuationSeparator" w:id="0">
    <w:p w14:paraId="25151E67" w14:textId="77777777" w:rsidR="008B65BD" w:rsidRDefault="008B65BD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7EBCB" w14:textId="77777777" w:rsidR="008B65BD" w:rsidRDefault="008B65BD" w:rsidP="00580C51">
      <w:pPr>
        <w:spacing w:before="0" w:after="0" w:line="240" w:lineRule="auto"/>
      </w:pPr>
      <w:r>
        <w:separator/>
      </w:r>
    </w:p>
  </w:footnote>
  <w:footnote w:type="continuationSeparator" w:id="0">
    <w:p w14:paraId="14CDCD8B" w14:textId="77777777" w:rsidR="008B65BD" w:rsidRDefault="008B65BD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D9EC0" w14:textId="77777777" w:rsidR="00D160DF" w:rsidRPr="0045528E" w:rsidRDefault="00D160DF" w:rsidP="0045528E">
    <w:pPr>
      <w:pStyle w:val="ContactInfo"/>
      <w:jc w:val="center"/>
      <w:rPr>
        <w:b/>
        <w:sz w:val="52"/>
        <w:szCs w:val="52"/>
      </w:rPr>
    </w:pPr>
    <w:r w:rsidRPr="0045528E">
      <w:rPr>
        <w:b/>
        <w:sz w:val="52"/>
        <w:szCs w:val="52"/>
      </w:rPr>
      <w:t>Charles Boudousquie</w:t>
    </w:r>
  </w:p>
  <w:p w14:paraId="33BFEB24" w14:textId="77777777" w:rsidR="00D160DF" w:rsidRPr="00DE7766" w:rsidRDefault="00D160DF" w:rsidP="0045528E">
    <w:pPr>
      <w:pStyle w:val="ContactInfo"/>
      <w:jc w:val="center"/>
    </w:pPr>
    <w:r w:rsidRPr="007F7A45">
      <w:t>https://www.linkedin.com/in/charles-boudousquie</w:t>
    </w:r>
  </w:p>
  <w:p w14:paraId="64AC912D" w14:textId="77777777" w:rsidR="00D160DF" w:rsidRDefault="00D160DF" w:rsidP="0045528E">
    <w:pPr>
      <w:pStyle w:val="ContactInfo"/>
      <w:jc w:val="center"/>
    </w:pPr>
    <w:r>
      <w:t>425-429-5210</w:t>
    </w:r>
  </w:p>
  <w:p w14:paraId="71C19096" w14:textId="5C1BE28A" w:rsidR="00D160DF" w:rsidRDefault="008B65BD" w:rsidP="0045528E">
    <w:pPr>
      <w:pStyle w:val="ContactInfo"/>
      <w:jc w:val="center"/>
    </w:pPr>
    <w:hyperlink r:id="rId1" w:history="1">
      <w:r w:rsidR="006D4ABD" w:rsidRPr="001B5CBC">
        <w:rPr>
          <w:rStyle w:val="Hyperlink"/>
        </w:rPr>
        <w:t>boudousquie@comcast.net</w:t>
      </w:r>
    </w:hyperlink>
  </w:p>
  <w:p w14:paraId="7731133A" w14:textId="357EBE88" w:rsidR="006D4ABD" w:rsidRDefault="008B65BD" w:rsidP="0045528E">
    <w:pPr>
      <w:pStyle w:val="ContactInfo"/>
      <w:jc w:val="center"/>
    </w:pPr>
    <w:hyperlink r:id="rId2" w:history="1">
      <w:r w:rsidR="006D4ABD">
        <w:rPr>
          <w:rStyle w:val="Hyperlink"/>
        </w:rPr>
        <w:t>https://github.com/charlesboudousquie/Portfolio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F52DA"/>
    <w:multiLevelType w:val="hybridMultilevel"/>
    <w:tmpl w:val="88EC5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E6A93"/>
    <w:multiLevelType w:val="hybridMultilevel"/>
    <w:tmpl w:val="A2F61FD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 w15:restartNumberingAfterBreak="0">
    <w:nsid w:val="74CB5F4D"/>
    <w:multiLevelType w:val="hybridMultilevel"/>
    <w:tmpl w:val="ABE0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85617"/>
    <w:multiLevelType w:val="hybridMultilevel"/>
    <w:tmpl w:val="CD98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7BBF292E"/>
    <w:multiLevelType w:val="hybridMultilevel"/>
    <w:tmpl w:val="F5881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CDE2B48"/>
    <w:multiLevelType w:val="hybridMultilevel"/>
    <w:tmpl w:val="C8FCF4E8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0"/>
  </w:num>
  <w:num w:numId="4">
    <w:abstractNumId w:val="11"/>
  </w:num>
  <w:num w:numId="5">
    <w:abstractNumId w:val="12"/>
  </w:num>
  <w:num w:numId="6">
    <w:abstractNumId w:val="17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2"/>
  </w:num>
  <w:num w:numId="19">
    <w:abstractNumId w:val="23"/>
  </w:num>
  <w:num w:numId="20">
    <w:abstractNumId w:val="16"/>
  </w:num>
  <w:num w:numId="21">
    <w:abstractNumId w:val="18"/>
  </w:num>
  <w:num w:numId="22">
    <w:abstractNumId w:val="13"/>
  </w:num>
  <w:num w:numId="23">
    <w:abstractNumId w:val="2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D"/>
    <w:rsid w:val="000022EB"/>
    <w:rsid w:val="000214BD"/>
    <w:rsid w:val="00033380"/>
    <w:rsid w:val="00034F0A"/>
    <w:rsid w:val="00041588"/>
    <w:rsid w:val="0006276C"/>
    <w:rsid w:val="000701B2"/>
    <w:rsid w:val="00075E73"/>
    <w:rsid w:val="00081583"/>
    <w:rsid w:val="000B0EE9"/>
    <w:rsid w:val="000B1C54"/>
    <w:rsid w:val="000D1B75"/>
    <w:rsid w:val="000E60A7"/>
    <w:rsid w:val="0010077D"/>
    <w:rsid w:val="00116379"/>
    <w:rsid w:val="0013567F"/>
    <w:rsid w:val="00165BAF"/>
    <w:rsid w:val="001728E9"/>
    <w:rsid w:val="00177AA8"/>
    <w:rsid w:val="001B4B27"/>
    <w:rsid w:val="001C17AC"/>
    <w:rsid w:val="00204429"/>
    <w:rsid w:val="0025418C"/>
    <w:rsid w:val="00264F92"/>
    <w:rsid w:val="0028750B"/>
    <w:rsid w:val="002911C8"/>
    <w:rsid w:val="002A0B18"/>
    <w:rsid w:val="002A67F7"/>
    <w:rsid w:val="00300698"/>
    <w:rsid w:val="00301257"/>
    <w:rsid w:val="00306C2A"/>
    <w:rsid w:val="00323AAA"/>
    <w:rsid w:val="003249F2"/>
    <w:rsid w:val="00344CF0"/>
    <w:rsid w:val="00361AFB"/>
    <w:rsid w:val="003626D2"/>
    <w:rsid w:val="00374E86"/>
    <w:rsid w:val="00375711"/>
    <w:rsid w:val="00375877"/>
    <w:rsid w:val="00383C7C"/>
    <w:rsid w:val="003A76BB"/>
    <w:rsid w:val="003F5303"/>
    <w:rsid w:val="0041118B"/>
    <w:rsid w:val="0045528E"/>
    <w:rsid w:val="00482182"/>
    <w:rsid w:val="004D6619"/>
    <w:rsid w:val="00510260"/>
    <w:rsid w:val="00525ADE"/>
    <w:rsid w:val="00557584"/>
    <w:rsid w:val="00580C51"/>
    <w:rsid w:val="005C0355"/>
    <w:rsid w:val="005C5D33"/>
    <w:rsid w:val="00621CCD"/>
    <w:rsid w:val="0062284E"/>
    <w:rsid w:val="006302D5"/>
    <w:rsid w:val="006962EF"/>
    <w:rsid w:val="006D4ABD"/>
    <w:rsid w:val="006E2432"/>
    <w:rsid w:val="007001D6"/>
    <w:rsid w:val="00723045"/>
    <w:rsid w:val="00761A9E"/>
    <w:rsid w:val="0077276B"/>
    <w:rsid w:val="00790D50"/>
    <w:rsid w:val="007A2767"/>
    <w:rsid w:val="007A2F12"/>
    <w:rsid w:val="007A53AE"/>
    <w:rsid w:val="007C5B9E"/>
    <w:rsid w:val="007D5AB6"/>
    <w:rsid w:val="007F7A45"/>
    <w:rsid w:val="00821413"/>
    <w:rsid w:val="00826D0B"/>
    <w:rsid w:val="008639EB"/>
    <w:rsid w:val="00866CF9"/>
    <w:rsid w:val="00882B95"/>
    <w:rsid w:val="008B65BD"/>
    <w:rsid w:val="008C6722"/>
    <w:rsid w:val="008E18D5"/>
    <w:rsid w:val="008F0A01"/>
    <w:rsid w:val="0090731C"/>
    <w:rsid w:val="00907793"/>
    <w:rsid w:val="009077DC"/>
    <w:rsid w:val="00942976"/>
    <w:rsid w:val="00952B4A"/>
    <w:rsid w:val="009548CA"/>
    <w:rsid w:val="00982AB3"/>
    <w:rsid w:val="00987217"/>
    <w:rsid w:val="009A13CB"/>
    <w:rsid w:val="00A07D6A"/>
    <w:rsid w:val="00A30FD7"/>
    <w:rsid w:val="00A32A2A"/>
    <w:rsid w:val="00A661B2"/>
    <w:rsid w:val="00A84E65"/>
    <w:rsid w:val="00A970AB"/>
    <w:rsid w:val="00AA1ACB"/>
    <w:rsid w:val="00AB186B"/>
    <w:rsid w:val="00AC26FD"/>
    <w:rsid w:val="00AD3B32"/>
    <w:rsid w:val="00AE41C1"/>
    <w:rsid w:val="00AE6254"/>
    <w:rsid w:val="00AF0D04"/>
    <w:rsid w:val="00AF1168"/>
    <w:rsid w:val="00AF6277"/>
    <w:rsid w:val="00B155DC"/>
    <w:rsid w:val="00B54803"/>
    <w:rsid w:val="00B56E69"/>
    <w:rsid w:val="00B641BF"/>
    <w:rsid w:val="00B81527"/>
    <w:rsid w:val="00B97A1E"/>
    <w:rsid w:val="00BB2B3D"/>
    <w:rsid w:val="00BC249D"/>
    <w:rsid w:val="00BD3BD1"/>
    <w:rsid w:val="00C069B4"/>
    <w:rsid w:val="00C302EE"/>
    <w:rsid w:val="00C308AA"/>
    <w:rsid w:val="00C55F0B"/>
    <w:rsid w:val="00C57C87"/>
    <w:rsid w:val="00CD22BE"/>
    <w:rsid w:val="00CF1481"/>
    <w:rsid w:val="00CF1F2A"/>
    <w:rsid w:val="00D01220"/>
    <w:rsid w:val="00D160DF"/>
    <w:rsid w:val="00D3324E"/>
    <w:rsid w:val="00D449BA"/>
    <w:rsid w:val="00D4662D"/>
    <w:rsid w:val="00D47B79"/>
    <w:rsid w:val="00D720EA"/>
    <w:rsid w:val="00D9420B"/>
    <w:rsid w:val="00D952B2"/>
    <w:rsid w:val="00D97489"/>
    <w:rsid w:val="00D97D9D"/>
    <w:rsid w:val="00DE7766"/>
    <w:rsid w:val="00E33FCE"/>
    <w:rsid w:val="00E64C2A"/>
    <w:rsid w:val="00E85ACE"/>
    <w:rsid w:val="00EE68EF"/>
    <w:rsid w:val="00F44051"/>
    <w:rsid w:val="00F4440D"/>
    <w:rsid w:val="00F510D1"/>
    <w:rsid w:val="00F6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B5CC15"/>
  <w15:docId w15:val="{A2D8DDE8-9DA1-428F-8DBA-BD1C7BC0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B815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15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1527"/>
    <w:rPr>
      <w:rFonts w:asciiTheme="minorHAnsi" w:hAnsiTheme="minorHAnsi"/>
      <w:spacing w:val="1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15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1527"/>
    <w:rPr>
      <w:rFonts w:asciiTheme="minorHAnsi" w:hAnsiTheme="minorHAnsi"/>
      <w:b/>
      <w:bCs/>
      <w:spacing w:val="10"/>
    </w:rPr>
  </w:style>
  <w:style w:type="character" w:styleId="Hyperlink">
    <w:name w:val="Hyperlink"/>
    <w:basedOn w:val="DefaultParagraphFont"/>
    <w:unhideWhenUsed/>
    <w:rsid w:val="006D4A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charlesboudousquie/Portfolio" TargetMode="External"/><Relationship Id="rId1" Type="http://schemas.openxmlformats.org/officeDocument/2006/relationships/hyperlink" Target="mailto:boudousquie@comcast.ne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udo\AppData\Local\Packages\Microsoft.Office.Desktop_8wekyb3d8bbwe\LocalCache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678F3893124B9CB9A0D4F72E585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082EE-F089-4740-9E2C-90523A698B32}"/>
      </w:docPartPr>
      <w:docPartBody>
        <w:p w:rsidR="00792181" w:rsidRDefault="00963601">
          <w:pPr>
            <w:pStyle w:val="8C678F3893124B9CB9A0D4F72E585373"/>
          </w:pPr>
          <w:r>
            <w:t>Computer skills</w:t>
          </w:r>
        </w:p>
      </w:docPartBody>
    </w:docPart>
    <w:docPart>
      <w:docPartPr>
        <w:name w:val="9395D78AE86D4655BE654CAE8F863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1A2E2-A550-4F2E-830F-304D2CA8251E}"/>
      </w:docPartPr>
      <w:docPartBody>
        <w:p w:rsidR="00792181" w:rsidRDefault="00963601">
          <w:pPr>
            <w:pStyle w:val="9395D78AE86D4655BE654CAE8F8631F1"/>
          </w:pPr>
          <w:r w:rsidRPr="00116379">
            <w:t>Languages</w:t>
          </w:r>
        </w:p>
      </w:docPartBody>
    </w:docPart>
    <w:docPart>
      <w:docPartPr>
        <w:name w:val="B996F06D4F514BCE8D40B5E2D5C9A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09FCA-8A2C-4146-99A2-43A7B802549B}"/>
      </w:docPartPr>
      <w:docPartBody>
        <w:p w:rsidR="00792181" w:rsidRDefault="005A1584" w:rsidP="005A1584">
          <w:pPr>
            <w:pStyle w:val="B996F06D4F514BCE8D40B5E2D5C9AB6F"/>
          </w:pPr>
          <w:r>
            <w:t>Education</w:t>
          </w:r>
        </w:p>
      </w:docPartBody>
    </w:docPart>
    <w:docPart>
      <w:docPartPr>
        <w:name w:val="659B9387853847E6AAA9D85FDC5A8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F0972-E2F0-4F00-A4E9-E12DCD7F24C6}"/>
      </w:docPartPr>
      <w:docPartBody>
        <w:p w:rsidR="004A45A6" w:rsidRDefault="000E030F" w:rsidP="000E030F">
          <w:pPr>
            <w:pStyle w:val="659B9387853847E6AAA9D85FDC5A8FDC"/>
          </w:pPr>
          <w:r>
            <w:t>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84"/>
    <w:rsid w:val="000E030F"/>
    <w:rsid w:val="000E2E53"/>
    <w:rsid w:val="003B396F"/>
    <w:rsid w:val="004A45A6"/>
    <w:rsid w:val="005A1584"/>
    <w:rsid w:val="00792181"/>
    <w:rsid w:val="007E5C03"/>
    <w:rsid w:val="007F52B4"/>
    <w:rsid w:val="0083759B"/>
    <w:rsid w:val="00963601"/>
    <w:rsid w:val="00FA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9F64613A0C442DACD11D1AEE4AA7D2">
    <w:name w:val="039F64613A0C442DACD11D1AEE4AA7D2"/>
  </w:style>
  <w:style w:type="paragraph" w:customStyle="1" w:styleId="C3853A274EEC4918A3E70A0BC6348A68">
    <w:name w:val="C3853A274EEC4918A3E70A0BC6348A68"/>
  </w:style>
  <w:style w:type="paragraph" w:customStyle="1" w:styleId="8C9D4E74AC2F44A6A53957F6887F5CDE">
    <w:name w:val="8C9D4E74AC2F44A6A53957F6887F5CDE"/>
  </w:style>
  <w:style w:type="paragraph" w:customStyle="1" w:styleId="22CAC9BE2F4340228F1A7A4004F09D41">
    <w:name w:val="22CAC9BE2F4340228F1A7A4004F09D41"/>
  </w:style>
  <w:style w:type="paragraph" w:customStyle="1" w:styleId="0F278963943443358B2FAEFA89D8F6AA">
    <w:name w:val="0F278963943443358B2FAEFA89D8F6AA"/>
  </w:style>
  <w:style w:type="paragraph" w:customStyle="1" w:styleId="C1F38EA7EA2A4605AC996C449B070E44">
    <w:name w:val="C1F38EA7EA2A4605AC996C449B070E44"/>
  </w:style>
  <w:style w:type="paragraph" w:customStyle="1" w:styleId="F2A4C9C9DC4E44CBADF5AB3B5D002F23">
    <w:name w:val="F2A4C9C9DC4E44CBADF5AB3B5D002F23"/>
  </w:style>
  <w:style w:type="paragraph" w:customStyle="1" w:styleId="8C678F3893124B9CB9A0D4F72E585373">
    <w:name w:val="8C678F3893124B9CB9A0D4F72E585373"/>
  </w:style>
  <w:style w:type="paragraph" w:customStyle="1" w:styleId="9395D78AE86D4655BE654CAE8F8631F1">
    <w:name w:val="9395D78AE86D4655BE654CAE8F8631F1"/>
  </w:style>
  <w:style w:type="paragraph" w:customStyle="1" w:styleId="352E8F7374F64F7997A11B8624BB83E2">
    <w:name w:val="352E8F7374F64F7997A11B8624BB83E2"/>
  </w:style>
  <w:style w:type="paragraph" w:customStyle="1" w:styleId="BDE490C2F7E843F3931B00518E619E4E">
    <w:name w:val="BDE490C2F7E843F3931B00518E619E4E"/>
  </w:style>
  <w:style w:type="paragraph" w:customStyle="1" w:styleId="151E80D3E67440DCB6BD53F64A1D706A">
    <w:name w:val="151E80D3E67440DCB6BD53F64A1D706A"/>
  </w:style>
  <w:style w:type="paragraph" w:customStyle="1" w:styleId="45CEE67FDFEF47769C24D253FE3283C4">
    <w:name w:val="45CEE67FDFEF47769C24D253FE3283C4"/>
  </w:style>
  <w:style w:type="paragraph" w:customStyle="1" w:styleId="FA139B7085A849879129E35187773BE4">
    <w:name w:val="FA139B7085A849879129E35187773BE4"/>
  </w:style>
  <w:style w:type="paragraph" w:customStyle="1" w:styleId="834157F0EF9D439486410EB0A1BBF39E">
    <w:name w:val="834157F0EF9D439486410EB0A1BBF39E"/>
  </w:style>
  <w:style w:type="paragraph" w:customStyle="1" w:styleId="304970709F7B447BAA61440517C19E72">
    <w:name w:val="304970709F7B447BAA61440517C19E72"/>
  </w:style>
  <w:style w:type="paragraph" w:customStyle="1" w:styleId="F5DB12B429134A24996F4FC062FDC294">
    <w:name w:val="F5DB12B429134A24996F4FC062FDC294"/>
  </w:style>
  <w:style w:type="paragraph" w:customStyle="1" w:styleId="BADE11D1E52245379487C0FE2C7E2852">
    <w:name w:val="BADE11D1E52245379487C0FE2C7E2852"/>
  </w:style>
  <w:style w:type="paragraph" w:customStyle="1" w:styleId="437FD7C79D4746C3A4A7BBABC766E2A9">
    <w:name w:val="437FD7C79D4746C3A4A7BBABC766E2A9"/>
  </w:style>
  <w:style w:type="paragraph" w:customStyle="1" w:styleId="ACA32730535A45CCB6781FB8F538531D">
    <w:name w:val="ACA32730535A45CCB6781FB8F538531D"/>
  </w:style>
  <w:style w:type="paragraph" w:customStyle="1" w:styleId="D8475FBAACF64E41AF0838CEBD2CEF77">
    <w:name w:val="D8475FBAACF64E41AF0838CEBD2CEF77"/>
  </w:style>
  <w:style w:type="paragraph" w:customStyle="1" w:styleId="BEECDED2E1764852BCB88409DB828049">
    <w:name w:val="BEECDED2E1764852BCB88409DB828049"/>
  </w:style>
  <w:style w:type="paragraph" w:customStyle="1" w:styleId="ACD3E86DA29A4AABB0681D1A42F52835">
    <w:name w:val="ACD3E86DA29A4AABB0681D1A42F52835"/>
  </w:style>
  <w:style w:type="paragraph" w:customStyle="1" w:styleId="02349BEF50DC4995935279E3A94568D4">
    <w:name w:val="02349BEF50DC4995935279E3A94568D4"/>
  </w:style>
  <w:style w:type="paragraph" w:customStyle="1" w:styleId="A3D5BC27C16142F5B6B6DA5FA03CEA96">
    <w:name w:val="A3D5BC27C16142F5B6B6DA5FA03CEA96"/>
  </w:style>
  <w:style w:type="paragraph" w:customStyle="1" w:styleId="BD901A834D6543F3B49B71655AD9DE7D">
    <w:name w:val="BD901A834D6543F3B49B71655AD9DE7D"/>
  </w:style>
  <w:style w:type="paragraph" w:customStyle="1" w:styleId="176054CEE1234DF18BD3FBCC5013A258">
    <w:name w:val="176054CEE1234DF18BD3FBCC5013A258"/>
  </w:style>
  <w:style w:type="paragraph" w:customStyle="1" w:styleId="B943039337844D348D6D6837B102D4BF">
    <w:name w:val="B943039337844D348D6D6837B102D4BF"/>
  </w:style>
  <w:style w:type="paragraph" w:customStyle="1" w:styleId="C3D763487DB7446D9500298BA332A085">
    <w:name w:val="C3D763487DB7446D9500298BA332A085"/>
  </w:style>
  <w:style w:type="paragraph" w:customStyle="1" w:styleId="E79DEFA1B48549899123D611C67F452C">
    <w:name w:val="E79DEFA1B48549899123D611C67F452C"/>
  </w:style>
  <w:style w:type="paragraph" w:customStyle="1" w:styleId="DC527CCE2A8944B0A6656A5973C0AC9A">
    <w:name w:val="DC527CCE2A8944B0A6656A5973C0AC9A"/>
  </w:style>
  <w:style w:type="paragraph" w:customStyle="1" w:styleId="BC5CFB9CD45A4EADBFDA4A0FDBF55AD3">
    <w:name w:val="BC5CFB9CD45A4EADBFDA4A0FDBF55AD3"/>
  </w:style>
  <w:style w:type="paragraph" w:customStyle="1" w:styleId="6FB083E1C425431FA251334E45A2F21B">
    <w:name w:val="6FB083E1C425431FA251334E45A2F21B"/>
  </w:style>
  <w:style w:type="paragraph" w:customStyle="1" w:styleId="F06BA19EBF6140E583C0CFD238DE2214">
    <w:name w:val="F06BA19EBF6140E583C0CFD238DE2214"/>
  </w:style>
  <w:style w:type="paragraph" w:customStyle="1" w:styleId="366D002DF27147F48EE5CED8200E2A0F">
    <w:name w:val="366D002DF27147F48EE5CED8200E2A0F"/>
  </w:style>
  <w:style w:type="paragraph" w:customStyle="1" w:styleId="3FC84E379B304F5F8816C56A532B3826">
    <w:name w:val="3FC84E379B304F5F8816C56A532B3826"/>
  </w:style>
  <w:style w:type="paragraph" w:customStyle="1" w:styleId="B9FE3E6FD2FD44EA8A243B813A8D80AF">
    <w:name w:val="B9FE3E6FD2FD44EA8A243B813A8D80AF"/>
  </w:style>
  <w:style w:type="paragraph" w:customStyle="1" w:styleId="847DC805A0B043BBA6E6A67125E22F3E">
    <w:name w:val="847DC805A0B043BBA6E6A67125E22F3E"/>
  </w:style>
  <w:style w:type="paragraph" w:customStyle="1" w:styleId="84860B37F27A456FAC2FF8448A34BD0E">
    <w:name w:val="84860B37F27A456FAC2FF8448A34BD0E"/>
    <w:rsid w:val="005A1584"/>
  </w:style>
  <w:style w:type="paragraph" w:customStyle="1" w:styleId="EBA3DF8B73104DD3ACCA7B601CAD9F98">
    <w:name w:val="EBA3DF8B73104DD3ACCA7B601CAD9F98"/>
    <w:rsid w:val="005A1584"/>
  </w:style>
  <w:style w:type="paragraph" w:customStyle="1" w:styleId="375A0E699C204A1795A1698C98D0B587">
    <w:name w:val="375A0E699C204A1795A1698C98D0B587"/>
    <w:rsid w:val="005A1584"/>
  </w:style>
  <w:style w:type="paragraph" w:customStyle="1" w:styleId="8229711362A14D259FE97EE1FC1308DD">
    <w:name w:val="8229711362A14D259FE97EE1FC1308DD"/>
    <w:rsid w:val="005A1584"/>
  </w:style>
  <w:style w:type="paragraph" w:customStyle="1" w:styleId="B996F06D4F514BCE8D40B5E2D5C9AB6F">
    <w:name w:val="B996F06D4F514BCE8D40B5E2D5C9AB6F"/>
    <w:rsid w:val="005A1584"/>
  </w:style>
  <w:style w:type="paragraph" w:customStyle="1" w:styleId="0FCB15DD93DF449DAB05E26E2BBD8D8B">
    <w:name w:val="0FCB15DD93DF449DAB05E26E2BBD8D8B"/>
    <w:rsid w:val="005A1584"/>
  </w:style>
  <w:style w:type="paragraph" w:customStyle="1" w:styleId="659B9387853847E6AAA9D85FDC5A8FDC">
    <w:name w:val="659B9387853847E6AAA9D85FDC5A8FDC"/>
    <w:rsid w:val="000E03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8FD9D-C681-4DC7-8B8A-B5AA338A9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649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Boudousquie</dc:creator>
  <cp:lastModifiedBy>Charles Boudousquie</cp:lastModifiedBy>
  <cp:revision>33</cp:revision>
  <cp:lastPrinted>2019-01-25T05:11:00Z</cp:lastPrinted>
  <dcterms:created xsi:type="dcterms:W3CDTF">2019-01-25T00:17:00Z</dcterms:created>
  <dcterms:modified xsi:type="dcterms:W3CDTF">2020-01-17T01:54:00Z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
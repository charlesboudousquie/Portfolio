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32A2A" w:rsidR="00165BAF" w:rsidP="00165BAF" w:rsidRDefault="00F4440D" w14:paraId="6FAFAA62" w14:textId="77777777">
      <w:pPr>
        <w:pStyle w:val="ContactInfo"/>
        <w:rPr>
          <w:b/>
          <w:sz w:val="56"/>
          <w:szCs w:val="56"/>
        </w:rPr>
      </w:pPr>
      <w:r w:rsidRPr="00A32A2A">
        <w:rPr>
          <w:b/>
          <w:sz w:val="56"/>
          <w:szCs w:val="56"/>
        </w:rPr>
        <w:t>Charles Boudousquie</w:t>
      </w:r>
    </w:p>
    <w:p w:rsidRPr="00DE7766" w:rsidR="00165BAF" w:rsidP="00165BAF" w:rsidRDefault="007F7A45" w14:paraId="41285E8C" w14:textId="77777777">
      <w:pPr>
        <w:pStyle w:val="ContactInfo"/>
      </w:pPr>
      <w:r w:rsidRPr="007F7A45">
        <w:t>https://www.linkedin.com/in/charles-boudousquie</w:t>
      </w:r>
    </w:p>
    <w:p w:rsidR="00165BAF" w:rsidP="00165BAF" w:rsidRDefault="00F4440D" w14:paraId="44BFFEE5" w14:textId="77777777">
      <w:pPr>
        <w:pStyle w:val="ContactInfo"/>
      </w:pPr>
      <w:r>
        <w:t>425-429-5210</w:t>
      </w:r>
    </w:p>
    <w:p w:rsidR="007001D6" w:rsidP="00165BAF" w:rsidRDefault="00F4440D" w14:paraId="14A26F76" w14:textId="77777777" w14:noSpellErr="1">
      <w:pPr>
        <w:pStyle w:val="ContactInfo"/>
      </w:pPr>
      <w:hyperlink r:id="R0ea67332265c4eff">
        <w:r w:rsidRPr="49E1F297" w:rsidR="49E1F297">
          <w:rPr>
            <w:rStyle w:val="Hyperlink"/>
          </w:rPr>
          <w:t>boudousquie@comcast.net</w:t>
        </w:r>
      </w:hyperlink>
    </w:p>
    <w:p w:rsidR="49E1F297" w:rsidP="49E1F297" w:rsidRDefault="49E1F297" w14:paraId="1067A764" w14:textId="70045443">
      <w:pPr>
        <w:pStyle w:val="ContactInfo"/>
      </w:pPr>
      <w:hyperlink r:id="R9b7b5e76511d4e4b">
        <w:r w:rsidRPr="49E1F297" w:rsidR="49E1F297">
          <w:rPr>
            <w:rStyle w:val="Hyperlink"/>
            <w:noProof w:val="0"/>
            <w:lang w:val="en-US"/>
          </w:rPr>
          <w:t>https://github.com/charlesboudousquie/Portfolio</w:t>
        </w:r>
      </w:hyperlink>
    </w:p>
    <w:p w:rsidRPr="00033380" w:rsidR="00033380" w:rsidP="00033380" w:rsidRDefault="008F0A01" w14:paraId="369AB44B" w14:textId="77777777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:rsidRPr="00116379" w:rsidR="00033380" w:rsidP="007F7A45" w:rsidRDefault="008F0A01" w14:paraId="68038473" w14:textId="77777777">
      <w:pPr>
        <w:pStyle w:val="Heading2"/>
        <w:spacing w:line="240" w:lineRule="auto"/>
      </w:pPr>
      <w:sdt>
        <w:sdt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Pr="00116379" w:rsidR="00033380">
            <w:t>Languages</w:t>
          </w:r>
        </w:sdtContent>
      </w:sdt>
    </w:p>
    <w:p w:rsidR="00033380" w:rsidP="007F7A45" w:rsidRDefault="00F4440D" w14:paraId="69FD1C7F" w14:textId="49913071">
      <w:pPr>
        <w:pStyle w:val="ListParagraph"/>
        <w:spacing w:line="240" w:lineRule="auto"/>
      </w:pPr>
      <w:r>
        <w:t>C/C++</w:t>
      </w:r>
    </w:p>
    <w:p w:rsidR="00375711" w:rsidP="007F7A45" w:rsidRDefault="00375711" w14:paraId="61FC2AE0" w14:textId="090FA68B">
      <w:pPr>
        <w:pStyle w:val="ListParagraph"/>
        <w:spacing w:line="240" w:lineRule="auto"/>
      </w:pPr>
      <w:r>
        <w:t>C# (some experience)</w:t>
      </w:r>
    </w:p>
    <w:p w:rsidR="00033380" w:rsidP="007F7A45" w:rsidRDefault="00AE6254" w14:paraId="2E3B237B" w14:textId="77777777">
      <w:pPr>
        <w:pStyle w:val="Heading2"/>
        <w:spacing w:line="240" w:lineRule="auto"/>
      </w:pPr>
      <w:r>
        <w:t>Operating Systems</w:t>
      </w:r>
    </w:p>
    <w:p w:rsidR="00033380" w:rsidP="007F7A45" w:rsidRDefault="00EE68EF" w14:paraId="2DCCFC61" w14:textId="77777777">
      <w:pPr>
        <w:pStyle w:val="ListParagraph"/>
        <w:spacing w:line="240" w:lineRule="auto"/>
      </w:pPr>
      <w:r>
        <w:t>Windows</w:t>
      </w:r>
    </w:p>
    <w:p w:rsidR="00B81527" w:rsidP="007F7A45" w:rsidRDefault="00EE68EF" w14:paraId="2BFACEC9" w14:textId="77777777">
      <w:pPr>
        <w:pStyle w:val="ListParagraph"/>
        <w:spacing w:line="240" w:lineRule="auto"/>
      </w:pPr>
      <w:r>
        <w:t>Linux (some experience)</w:t>
      </w:r>
    </w:p>
    <w:p w:rsidR="00982AB3" w:rsidP="007F7A45" w:rsidRDefault="00982AB3" w14:paraId="4FDBBBAD" w14:textId="77777777">
      <w:pPr>
        <w:pStyle w:val="Heading2"/>
        <w:spacing w:line="240" w:lineRule="auto"/>
      </w:pPr>
      <w:r>
        <w:t>API</w:t>
      </w:r>
    </w:p>
    <w:p w:rsidRPr="00982AB3" w:rsidR="00982AB3" w:rsidP="007F7A45" w:rsidRDefault="00982AB3" w14:paraId="3BBBC0B4" w14:textId="77777777">
      <w:pPr>
        <w:pStyle w:val="ListParagraph"/>
        <w:spacing w:line="240" w:lineRule="auto"/>
      </w:pPr>
      <w:r>
        <w:t>OpenGL</w:t>
      </w:r>
      <w:r w:rsidR="00CF1481">
        <w:t xml:space="preserve"> 3 / 4.3</w:t>
      </w:r>
    </w:p>
    <w:p w:rsidR="00982AB3" w:rsidP="007F7A45" w:rsidRDefault="00982AB3" w14:paraId="2CDC7F9A" w14:textId="77777777">
      <w:pPr>
        <w:pStyle w:val="ListParagraph"/>
        <w:numPr>
          <w:ilvl w:val="0"/>
          <w:numId w:val="21"/>
        </w:numPr>
        <w:spacing w:line="240" w:lineRule="auto"/>
      </w:pPr>
      <w:proofErr w:type="spellStart"/>
      <w:r>
        <w:t>ImGui</w:t>
      </w:r>
      <w:proofErr w:type="spellEnd"/>
      <w:r w:rsidR="000D1B75">
        <w:t xml:space="preserve"> </w:t>
      </w:r>
      <w:r>
        <w:t>/</w:t>
      </w:r>
      <w:r w:rsidR="000D1B75">
        <w:t xml:space="preserve"> </w:t>
      </w:r>
      <w:proofErr w:type="spellStart"/>
      <w:r>
        <w:t>ImGuiZmo</w:t>
      </w:r>
      <w:proofErr w:type="spellEnd"/>
    </w:p>
    <w:p w:rsidR="00982AB3" w:rsidP="007F7A45" w:rsidRDefault="00982AB3" w14:paraId="2217F1FE" w14:textId="77777777">
      <w:pPr>
        <w:pStyle w:val="ListParagraph"/>
        <w:numPr>
          <w:ilvl w:val="0"/>
          <w:numId w:val="21"/>
        </w:numPr>
        <w:spacing w:line="240" w:lineRule="auto"/>
      </w:pPr>
      <w:proofErr w:type="spellStart"/>
      <w:r>
        <w:t>Assimp</w:t>
      </w:r>
      <w:proofErr w:type="spellEnd"/>
    </w:p>
    <w:p w:rsidR="00982AB3" w:rsidP="007F7A45" w:rsidRDefault="00982AB3" w14:paraId="0BAB55D9" w14:textId="77777777">
      <w:pPr>
        <w:pStyle w:val="ListParagraph"/>
        <w:numPr>
          <w:ilvl w:val="0"/>
          <w:numId w:val="21"/>
        </w:numPr>
        <w:spacing w:line="240" w:lineRule="auto"/>
      </w:pPr>
      <w:r>
        <w:t>Bullet3</w:t>
      </w:r>
    </w:p>
    <w:p w:rsidR="00041588" w:rsidP="007F7A45" w:rsidRDefault="00041588" w14:paraId="47091EA1" w14:textId="77777777">
      <w:pPr>
        <w:pStyle w:val="ListParagraph"/>
        <w:numPr>
          <w:ilvl w:val="0"/>
          <w:numId w:val="21"/>
        </w:numPr>
        <w:spacing w:line="240" w:lineRule="auto"/>
      </w:pPr>
      <w:r>
        <w:t>GLFW, SDL</w:t>
      </w:r>
    </w:p>
    <w:p w:rsidRPr="00982AB3" w:rsidR="00982AB3" w:rsidP="007F7A45" w:rsidRDefault="00CF1481" w14:paraId="43E8D430" w14:textId="77777777">
      <w:pPr>
        <w:pStyle w:val="ListParagraph"/>
        <w:numPr>
          <w:ilvl w:val="0"/>
          <w:numId w:val="21"/>
        </w:numPr>
        <w:spacing w:line="240" w:lineRule="auto"/>
      </w:pPr>
      <w:r>
        <w:t>Berkeley Sockets (Built for Windows and Linux)</w:t>
      </w:r>
    </w:p>
    <w:p w:rsidR="00B155DC" w:rsidP="007F7A45" w:rsidRDefault="00B155DC" w14:paraId="56211D23" w14:textId="77777777">
      <w:pPr>
        <w:pStyle w:val="Heading2"/>
        <w:spacing w:line="240" w:lineRule="auto"/>
      </w:pPr>
      <w:r>
        <w:t>Tools</w:t>
      </w:r>
    </w:p>
    <w:p w:rsidR="00B155DC" w:rsidP="007F7A45" w:rsidRDefault="00B155DC" w14:paraId="4F67B08A" w14:textId="77777777">
      <w:pPr>
        <w:pStyle w:val="ListParagraph"/>
        <w:spacing w:line="240" w:lineRule="auto"/>
      </w:pPr>
      <w:proofErr w:type="spellStart"/>
      <w:r>
        <w:t>CMake</w:t>
      </w:r>
      <w:proofErr w:type="spellEnd"/>
    </w:p>
    <w:p w:rsidR="00B155DC" w:rsidP="007F7A45" w:rsidRDefault="00B155DC" w14:paraId="57EC7C64" w14:textId="77777777">
      <w:pPr>
        <w:pStyle w:val="ListParagraph"/>
        <w:spacing w:line="240" w:lineRule="auto"/>
      </w:pPr>
      <w:proofErr w:type="spellStart"/>
      <w:r>
        <w:t>Doxygen</w:t>
      </w:r>
      <w:proofErr w:type="spellEnd"/>
    </w:p>
    <w:p w:rsidR="00D47B79" w:rsidP="007F7A45" w:rsidRDefault="00B155DC" w14:paraId="266CF580" w14:textId="161DE73E">
      <w:pPr>
        <w:pStyle w:val="ListParagraph"/>
        <w:spacing w:line="240" w:lineRule="auto"/>
      </w:pPr>
      <w:r>
        <w:t>Visual Studio</w:t>
      </w:r>
    </w:p>
    <w:p w:rsidRPr="00B155DC" w:rsidR="00375711" w:rsidP="007F7A45" w:rsidRDefault="00375711" w14:paraId="143CFD9C" w14:textId="17FC6A92">
      <w:pPr>
        <w:pStyle w:val="ListParagraph"/>
        <w:spacing w:line="240" w:lineRule="auto"/>
      </w:pPr>
      <w:r>
        <w:t>Git (command line)</w:t>
      </w:r>
    </w:p>
    <w:p w:rsidR="00CF1481" w:rsidP="007F7A45" w:rsidRDefault="00CF1481" w14:paraId="3D12FBED" w14:textId="77777777">
      <w:pPr>
        <w:pStyle w:val="Heading2"/>
        <w:spacing w:line="240" w:lineRule="auto"/>
      </w:pPr>
      <w:r>
        <w:t>Soft Skills</w:t>
      </w:r>
    </w:p>
    <w:p w:rsidR="00CF1481" w:rsidP="007F7A45" w:rsidRDefault="00CF1481" w14:paraId="1C57976E" w14:textId="77777777">
      <w:pPr>
        <w:pStyle w:val="ListParagraph"/>
        <w:spacing w:line="240" w:lineRule="auto"/>
      </w:pPr>
      <w:r>
        <w:t>Working on a team</w:t>
      </w:r>
    </w:p>
    <w:p w:rsidR="00CF1481" w:rsidP="007F7A45" w:rsidRDefault="00CF1481" w14:paraId="675912C0" w14:textId="77777777">
      <w:pPr>
        <w:pStyle w:val="ListParagraph"/>
        <w:spacing w:line="240" w:lineRule="auto"/>
      </w:pPr>
      <w:r>
        <w:t>Pair Programming</w:t>
      </w:r>
    </w:p>
    <w:p w:rsidR="00CF1481" w:rsidP="00CF1481" w:rsidRDefault="00CF1481" w14:paraId="5F314E01" w14:textId="77777777">
      <w:pPr>
        <w:pStyle w:val="ListParagraph"/>
        <w:spacing w:line="240" w:lineRule="auto"/>
      </w:pPr>
      <w:r>
        <w:t>Always willing to give and receive help</w:t>
      </w:r>
    </w:p>
    <w:p w:rsidRPr="00CF1481" w:rsidR="00CF1481" w:rsidP="00CF1481" w:rsidRDefault="00CF1481" w14:paraId="018A58AE" w14:textId="77777777"/>
    <w:p w:rsidR="007F7A45" w:rsidP="007F7A45" w:rsidRDefault="008F0A01" w14:paraId="3378B64C" w14:textId="77777777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2967"/>
        <w:gridCol w:w="993"/>
      </w:tblGrid>
      <w:tr w:rsidRPr="00DE7766" w:rsidR="007F7A45" w:rsidTr="49E1F297" w14:paraId="362316C1" w14:textId="77777777">
        <w:trPr>
          <w:trHeight w:val="216"/>
        </w:trPr>
        <w:tc>
          <w:tcPr>
            <w:tcW w:w="6485" w:type="dxa"/>
            <w:tcMar/>
          </w:tcPr>
          <w:p w:rsidR="007F7A45" w:rsidP="00D80CDF" w:rsidRDefault="007F7A45" w14:paraId="38F64619" w14:textId="77777777">
            <w:pPr>
              <w:pStyle w:val="Heading2"/>
            </w:pPr>
            <w:proofErr w:type="spellStart"/>
            <w:r>
              <w:t>DigiPen</w:t>
            </w:r>
            <w:proofErr w:type="spellEnd"/>
            <w:r>
              <w:t xml:space="preserve"> Institute of Technology</w:t>
            </w:r>
          </w:p>
          <w:p w:rsidR="007F7A45" w:rsidP="00D80CDF" w:rsidRDefault="007F7A45" w14:paraId="5AEBECCF" w14:textId="77777777">
            <w:pPr>
              <w:pStyle w:val="Location"/>
            </w:pPr>
            <w:r>
              <w:t>Redmond, WA</w:t>
            </w:r>
          </w:p>
          <w:p w:rsidR="007F7A45" w:rsidP="00D80CDF" w:rsidRDefault="007F7A45" w14:paraId="27E89A84" w14:textId="77777777">
            <w:pPr>
              <w:pStyle w:val="ListParagraph"/>
            </w:pPr>
            <w:r>
              <w:t>Bachelor of Science in Computer Science in Real-Time Interactive Simulation</w:t>
            </w:r>
          </w:p>
          <w:p w:rsidR="00344CF0" w:rsidP="00D80CDF" w:rsidRDefault="00AD3B32" w14:paraId="217C8136" w14:textId="77777777">
            <w:pPr>
              <w:pStyle w:val="ListParagraph"/>
            </w:pPr>
            <w:r>
              <w:t>Basic Networking</w:t>
            </w:r>
          </w:p>
          <w:p w:rsidR="00AD3B32" w:rsidP="00D80CDF" w:rsidRDefault="00AD3B32" w14:paraId="4075C47E" w14:textId="17724716">
            <w:pPr>
              <w:pStyle w:val="ListParagraph"/>
            </w:pPr>
            <w:r>
              <w:t>OpenGL Basic 3D Rendering, Reflection, Refraction, and Render to Texture</w:t>
            </w:r>
            <w:r w:rsidR="00375711">
              <w:t>, Deferred Shading</w:t>
            </w:r>
            <w:r>
              <w:t>.</w:t>
            </w:r>
          </w:p>
          <w:p w:rsidR="00AE41C1" w:rsidP="00AE41C1" w:rsidRDefault="00AE41C1" w14:paraId="00FFE161" w14:textId="77777777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Pr="00AA1ACB" w:rsidR="00AE41C1" w:rsidP="00AE41C1" w:rsidRDefault="00AE41C1" w14:paraId="73760447" w14:textId="77777777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  <w:tc>
          <w:tcPr>
            <w:tcW w:w="2155" w:type="dxa"/>
            <w:tcMar/>
          </w:tcPr>
          <w:p w:rsidRPr="006962EF" w:rsidR="007F7A45" w:rsidP="00D80CDF" w:rsidRDefault="007F7A45" w14:paraId="118F00EC" w14:textId="721B44D0">
            <w:pPr>
              <w:pStyle w:val="Dates"/>
            </w:pPr>
            <w:r w:rsidR="49E1F297">
              <w:rPr/>
              <w:t>9/2016 – 4/202</w:t>
            </w:r>
            <w:r w:rsidR="49E1F297">
              <w:rPr/>
              <w:t>1</w:t>
            </w:r>
          </w:p>
        </w:tc>
      </w:tr>
    </w:tbl>
    <w:p w:rsidRPr="00DE7766" w:rsidR="007F7A45" w:rsidP="007F7A45" w:rsidRDefault="007F7A45" w14:paraId="7B2CCCB7" w14:textId="77777777"/>
    <w:p w:rsidRPr="00952B4A" w:rsidR="00952B4A" w:rsidP="008C6722" w:rsidRDefault="00B155DC" w14:paraId="00B68A2F" w14:textId="77777777">
      <w:pPr>
        <w:pStyle w:val="Heading1"/>
      </w:pPr>
      <w:r>
        <w:t>Academic Projects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909"/>
        <w:gridCol w:w="1051"/>
      </w:tblGrid>
      <w:tr w:rsidRPr="00DE7766" w:rsidR="00300698" w:rsidTr="005C0355" w14:paraId="01005882" w14:textId="77777777">
        <w:trPr>
          <w:trHeight w:val="216"/>
        </w:trPr>
        <w:tc>
          <w:tcPr>
            <w:tcW w:w="6427" w:type="dxa"/>
          </w:tcPr>
          <w:p w:rsidRPr="00DE7766" w:rsidR="00300698" w:rsidP="007D5AB6" w:rsidRDefault="00B155DC" w14:paraId="75DFF0BB" w14:textId="77777777">
            <w:pPr>
              <w:pStyle w:val="Heading2"/>
            </w:pPr>
            <w:bookmarkStart w:name="_Hlk536114646" w:id="0"/>
            <w:r>
              <w:t>Engine Programmer</w:t>
            </w:r>
            <w:bookmarkEnd w:id="0"/>
          </w:p>
        </w:tc>
        <w:tc>
          <w:tcPr>
            <w:tcW w:w="2213" w:type="dxa"/>
          </w:tcPr>
          <w:p w:rsidRPr="00DE7766" w:rsidR="00300698" w:rsidP="007D5AB6" w:rsidRDefault="00D9420B" w14:paraId="2B2336F6" w14:textId="77777777">
            <w:pPr>
              <w:pStyle w:val="Dates"/>
            </w:pPr>
            <w:r>
              <w:t>1/2018 – 4/2018</w:t>
            </w:r>
          </w:p>
        </w:tc>
      </w:tr>
    </w:tbl>
    <w:p w:rsidRPr="00D97489" w:rsidR="00033380" w:rsidP="00033380" w:rsidRDefault="00B155DC" w14:paraId="05501E3D" w14:textId="77777777">
      <w:pPr>
        <w:pStyle w:val="Location"/>
      </w:pPr>
      <w:r w:rsidRPr="00AD3B32">
        <w:rPr>
          <w:b/>
          <w:i w:val="0"/>
        </w:rPr>
        <w:t>Gun Garden</w:t>
      </w:r>
      <w:r>
        <w:t xml:space="preserve"> – 2D Action Bullet Hell</w:t>
      </w:r>
    </w:p>
    <w:p w:rsidRPr="0010077D" w:rsidR="00033380" w:rsidP="00033380" w:rsidRDefault="00B155DC" w14:paraId="6DA4C7AD" w14:textId="77777777">
      <w:pPr>
        <w:pStyle w:val="ListParagraph"/>
      </w:pPr>
      <w:r>
        <w:t>Developed and maintained</w:t>
      </w:r>
      <w:r w:rsidR="00D47B79">
        <w:t xml:space="preserve"> Customizable</w:t>
      </w:r>
      <w:r>
        <w:t xml:space="preserve"> Particle System</w:t>
      </w:r>
    </w:p>
    <w:p w:rsidR="00300698" w:rsidP="00B155DC" w:rsidRDefault="00B155DC" w14:paraId="658D220D" w14:textId="77777777">
      <w:pPr>
        <w:pStyle w:val="ListParagraph"/>
      </w:pPr>
      <w:r>
        <w:t>Create</w:t>
      </w:r>
      <w:r w:rsidR="00D47B79">
        <w:t>d</w:t>
      </w:r>
      <w:r>
        <w:t xml:space="preserve"> Menus and Tutorial level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909"/>
        <w:gridCol w:w="1051"/>
      </w:tblGrid>
      <w:tr w:rsidRPr="00DE7766" w:rsidR="00300698" w:rsidTr="005C0355" w14:paraId="18696EFE" w14:textId="77777777">
        <w:trPr>
          <w:trHeight w:val="216"/>
        </w:trPr>
        <w:tc>
          <w:tcPr>
            <w:tcW w:w="6427" w:type="dxa"/>
          </w:tcPr>
          <w:p w:rsidR="00344CF0" w:rsidP="00A25C5F" w:rsidRDefault="00344CF0" w14:paraId="72604461" w14:textId="77777777">
            <w:pPr>
              <w:pStyle w:val="Heading2"/>
            </w:pPr>
          </w:p>
          <w:p w:rsidRPr="00DE7766" w:rsidR="00300698" w:rsidP="00A25C5F" w:rsidRDefault="00041588" w14:paraId="722C4083" w14:textId="77777777">
            <w:pPr>
              <w:pStyle w:val="Heading2"/>
            </w:pPr>
            <w:r>
              <w:t>Editor</w:t>
            </w:r>
            <w:r w:rsidR="00B155DC">
              <w:t xml:space="preserve"> Programmer</w:t>
            </w:r>
          </w:p>
        </w:tc>
        <w:tc>
          <w:tcPr>
            <w:tcW w:w="2213" w:type="dxa"/>
          </w:tcPr>
          <w:p w:rsidR="00344CF0" w:rsidP="00A25C5F" w:rsidRDefault="00344CF0" w14:paraId="26B3C46C" w14:textId="77777777">
            <w:pPr>
              <w:pStyle w:val="Dates"/>
            </w:pPr>
          </w:p>
          <w:p w:rsidRPr="00DE7766" w:rsidR="00300698" w:rsidP="00A25C5F" w:rsidRDefault="00621CCD" w14:paraId="59832D30" w14:textId="22644423">
            <w:pPr>
              <w:pStyle w:val="Dates"/>
            </w:pPr>
            <w:r>
              <w:t xml:space="preserve">9/2018 – </w:t>
            </w:r>
            <w:r w:rsidR="00375711">
              <w:t>3</w:t>
            </w:r>
            <w:r>
              <w:t>/2019</w:t>
            </w:r>
          </w:p>
        </w:tc>
      </w:tr>
    </w:tbl>
    <w:p w:rsidRPr="00D97489" w:rsidR="00300698" w:rsidP="00300698" w:rsidRDefault="00344CF0" w14:paraId="1FD3D6F9" w14:textId="77777777">
      <w:pPr>
        <w:pStyle w:val="Location"/>
      </w:pPr>
      <w:r w:rsidRPr="00344CF0">
        <w:rPr>
          <w:b/>
          <w:i w:val="0"/>
        </w:rPr>
        <w:t xml:space="preserve">Project </w:t>
      </w:r>
      <w:r w:rsidRPr="00344CF0" w:rsidR="00B155DC">
        <w:rPr>
          <w:b/>
          <w:i w:val="0"/>
        </w:rPr>
        <w:t>Abyss</w:t>
      </w:r>
      <w:r w:rsidR="00B155DC">
        <w:t xml:space="preserve"> – 3D First Person Light Mixing Puzzle Platformer</w:t>
      </w:r>
    </w:p>
    <w:p w:rsidR="006302D5" w:rsidP="00300698" w:rsidRDefault="006302D5" w14:paraId="1CEAD9FD" w14:textId="77777777">
      <w:pPr>
        <w:pStyle w:val="ListParagraph"/>
      </w:pPr>
      <w:r>
        <w:t>Set up graphics using OpenGL.</w:t>
      </w:r>
    </w:p>
    <w:p w:rsidR="006302D5" w:rsidP="00300698" w:rsidRDefault="00041588" w14:paraId="78B975FB" w14:textId="77777777">
      <w:pPr>
        <w:pStyle w:val="ListParagraph"/>
      </w:pPr>
      <w:r>
        <w:t>Integrated</w:t>
      </w:r>
      <w:r w:rsidR="006302D5">
        <w:t xml:space="preserve"> Bullet3D for physics</w:t>
      </w:r>
      <w:r w:rsidR="008C6722">
        <w:t xml:space="preserve"> including Wireframe/Bounding Box debug drawing.</w:t>
      </w:r>
    </w:p>
    <w:p w:rsidR="006302D5" w:rsidP="00300698" w:rsidRDefault="006302D5" w14:paraId="7DF00B6D" w14:textId="77777777">
      <w:pPr>
        <w:pStyle w:val="ListParagraph"/>
      </w:pPr>
      <w:r>
        <w:t>Added Translation, Rotation, and Scale Gizmos.</w:t>
      </w:r>
    </w:p>
    <w:p w:rsidR="00041588" w:rsidP="00300698" w:rsidRDefault="00041588" w14:paraId="7CF34E81" w14:textId="77777777">
      <w:pPr>
        <w:pStyle w:val="ListParagraph"/>
      </w:pPr>
      <w:r>
        <w:t>Implemented Ray Picking to Move objects with mouse.</w:t>
      </w:r>
    </w:p>
    <w:p w:rsidR="006302D5" w:rsidP="00300698" w:rsidRDefault="00041588" w14:paraId="1D179916" w14:textId="77777777">
      <w:pPr>
        <w:pStyle w:val="ListParagraph"/>
      </w:pPr>
      <w:r>
        <w:t xml:space="preserve">Integrated </w:t>
      </w:r>
      <w:proofErr w:type="spellStart"/>
      <w:r>
        <w:t>nholmann</w:t>
      </w:r>
      <w:proofErr w:type="spellEnd"/>
      <w:r>
        <w:t xml:space="preserve"> JSON</w:t>
      </w:r>
      <w:r w:rsidR="008C6722">
        <w:t xml:space="preserve"> for</w:t>
      </w:r>
      <w:r>
        <w:t xml:space="preserve"> </w:t>
      </w:r>
      <w:r w:rsidR="008C6722">
        <w:t xml:space="preserve">level and object </w:t>
      </w:r>
      <w:r>
        <w:t>serialization.</w:t>
      </w:r>
    </w:p>
    <w:p w:rsidR="00300698" w:rsidP="00300698" w:rsidRDefault="00041588" w14:paraId="2D589BF6" w14:textId="77777777">
      <w:pPr>
        <w:pStyle w:val="ListParagraph"/>
      </w:pPr>
      <w:r>
        <w:t>Added FMOD Studio setup.</w:t>
      </w:r>
    </w:p>
    <w:p w:rsidR="00041588" w:rsidP="00300698" w:rsidRDefault="00041588" w14:paraId="3B640455" w14:textId="77777777">
      <w:pPr>
        <w:pStyle w:val="ListParagraph"/>
      </w:pPr>
      <w:r>
        <w:t xml:space="preserve">Used </w:t>
      </w:r>
      <w:proofErr w:type="spellStart"/>
      <w:r>
        <w:t>ImGui</w:t>
      </w:r>
      <w:proofErr w:type="spellEnd"/>
      <w:r>
        <w:t xml:space="preserve"> window docking and OpenGL’s “Render to Texture” to emulate Unity’s window tabbing system and Game View.</w:t>
      </w:r>
    </w:p>
    <w:p w:rsidR="00952B4A" w:rsidP="00952B4A" w:rsidRDefault="00D47B79" w14:paraId="0707142A" w14:textId="3874D838">
      <w:pPr>
        <w:pStyle w:val="ListParagraph"/>
      </w:pPr>
      <w:r>
        <w:t>Implemented First Person Camera and Editor Mode Viewing</w:t>
      </w:r>
    </w:p>
    <w:p w:rsidR="00375711" w:rsidP="00952B4A" w:rsidRDefault="00375711" w14:paraId="7597BF3F" w14:textId="0A54AEE4">
      <w:pPr>
        <w:pStyle w:val="ListParagraph"/>
      </w:pPr>
      <w:r>
        <w:t>Undo/Redo functionality (save state</w:t>
      </w:r>
      <w:bookmarkStart w:name="_GoBack" w:id="1"/>
      <w:bookmarkEnd w:id="1"/>
      <w:r>
        <w:t>)</w:t>
      </w:r>
    </w:p>
    <w:p w:rsidR="007F7A45" w:rsidP="007F7A45" w:rsidRDefault="008F0A01" w14:paraId="359D3639" w14:textId="77777777">
      <w:pPr>
        <w:pStyle w:val="Heading1"/>
      </w:pPr>
      <w:sdt>
        <w:sdtPr>
          <w:alias w:val="Summary:"/>
          <w:tag w:val="Summary:"/>
          <w:id w:val="-1062706221"/>
          <w:placeholder>
            <w:docPart w:val="0FCB15DD93DF449DAB05E26E2BBD8D8B"/>
          </w:placeholder>
          <w:temporary/>
          <w:showingPlcHdr/>
          <w15:appearance w15:val="hidden"/>
        </w:sdtPr>
        <w:sdtEndPr/>
        <w:sdtContent>
          <w:r w:rsidR="007F7A45">
            <w:t>Summary</w:t>
          </w:r>
        </w:sdtContent>
      </w:sdt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3960"/>
      </w:tblGrid>
      <w:tr w:rsidR="007F7A45" w:rsidTr="00BA56FF" w14:paraId="0EE7AABF" w14:textId="77777777">
        <w:tc>
          <w:tcPr>
            <w:tcW w:w="8640" w:type="dxa"/>
          </w:tcPr>
          <w:p w:rsidR="007F7A45" w:rsidP="00BA56FF" w:rsidRDefault="007F7A45" w14:paraId="6B35ED90" w14:textId="77777777">
            <w:r>
              <w:t>3 years of game programming including Graphics, Particle Systems and UI.</w:t>
            </w:r>
          </w:p>
        </w:tc>
      </w:tr>
    </w:tbl>
    <w:p w:rsidR="007F7A45" w:rsidRDefault="007F7A45" w14:paraId="688E178F" w14:textId="77777777">
      <w:pPr>
        <w:spacing w:before="0" w:after="0" w:line="240" w:lineRule="auto"/>
        <w:rPr>
          <w:rFonts w:ascii="Times New Roman" w:hAnsi="Times New Roman"/>
          <w:spacing w:val="0"/>
          <w:sz w:val="20"/>
          <w:szCs w:val="20"/>
        </w:rPr>
      </w:pPr>
    </w:p>
    <w:sectPr w:rsidR="007F7A45" w:rsidSect="00EE68EF">
      <w:pgSz w:w="12240" w:h="15840" w:orient="portrait"/>
      <w:pgMar w:top="1440" w:right="1800" w:bottom="1080" w:left="180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A01" w:rsidP="00580C51" w:rsidRDefault="008F0A01" w14:paraId="2A673047" w14:textId="77777777">
      <w:pPr>
        <w:spacing w:before="0" w:after="0" w:line="240" w:lineRule="auto"/>
      </w:pPr>
      <w:r>
        <w:separator/>
      </w:r>
    </w:p>
  </w:endnote>
  <w:endnote w:type="continuationSeparator" w:id="0">
    <w:p w:rsidR="008F0A01" w:rsidP="00580C51" w:rsidRDefault="008F0A01" w14:paraId="37EF9A30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A01" w:rsidP="00580C51" w:rsidRDefault="008F0A01" w14:paraId="7FCAD41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8F0A01" w:rsidP="00580C51" w:rsidRDefault="008F0A01" w14:paraId="33A0D054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hint="default" w:ascii="Symbol" w:hAnsi="Symbol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abstractNum w:abstractNumId="17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hint="default" w:ascii="Wingdings" w:hAnsi="Wingdings" w:cs="Times New Roman"/>
      </w:rPr>
    </w:lvl>
  </w:abstractNum>
  <w:abstractNum w:abstractNumId="19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214BD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D1B75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44CF0"/>
    <w:rsid w:val="00361AFB"/>
    <w:rsid w:val="003626D2"/>
    <w:rsid w:val="00374E86"/>
    <w:rsid w:val="00375711"/>
    <w:rsid w:val="00375877"/>
    <w:rsid w:val="003F5303"/>
    <w:rsid w:val="0041118B"/>
    <w:rsid w:val="004D6619"/>
    <w:rsid w:val="00557584"/>
    <w:rsid w:val="00580C51"/>
    <w:rsid w:val="005C0355"/>
    <w:rsid w:val="005C5D33"/>
    <w:rsid w:val="00621CCD"/>
    <w:rsid w:val="006302D5"/>
    <w:rsid w:val="006962EF"/>
    <w:rsid w:val="006E2432"/>
    <w:rsid w:val="007001D6"/>
    <w:rsid w:val="00723045"/>
    <w:rsid w:val="00790D50"/>
    <w:rsid w:val="007A2767"/>
    <w:rsid w:val="007A2F12"/>
    <w:rsid w:val="007C5B9E"/>
    <w:rsid w:val="007D5AB6"/>
    <w:rsid w:val="007F7A45"/>
    <w:rsid w:val="008639EB"/>
    <w:rsid w:val="00866CF9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82AB3"/>
    <w:rsid w:val="00987217"/>
    <w:rsid w:val="00A07D6A"/>
    <w:rsid w:val="00A32A2A"/>
    <w:rsid w:val="00A84E65"/>
    <w:rsid w:val="00AA1ACB"/>
    <w:rsid w:val="00AC26FD"/>
    <w:rsid w:val="00AD3B32"/>
    <w:rsid w:val="00AE41C1"/>
    <w:rsid w:val="00AE6254"/>
    <w:rsid w:val="00AF0D04"/>
    <w:rsid w:val="00AF1168"/>
    <w:rsid w:val="00B155DC"/>
    <w:rsid w:val="00B54803"/>
    <w:rsid w:val="00B81527"/>
    <w:rsid w:val="00B97A1E"/>
    <w:rsid w:val="00BB2B3D"/>
    <w:rsid w:val="00BC249D"/>
    <w:rsid w:val="00C069B4"/>
    <w:rsid w:val="00C302EE"/>
    <w:rsid w:val="00C55F0B"/>
    <w:rsid w:val="00C57C87"/>
    <w:rsid w:val="00CD22BE"/>
    <w:rsid w:val="00CF1481"/>
    <w:rsid w:val="00D3324E"/>
    <w:rsid w:val="00D449BA"/>
    <w:rsid w:val="00D4662D"/>
    <w:rsid w:val="00D47B79"/>
    <w:rsid w:val="00D720EA"/>
    <w:rsid w:val="00D9420B"/>
    <w:rsid w:val="00D97489"/>
    <w:rsid w:val="00DE7766"/>
    <w:rsid w:val="00E33FCE"/>
    <w:rsid w:val="00E64C2A"/>
    <w:rsid w:val="00E85ACE"/>
    <w:rsid w:val="00EE68EF"/>
    <w:rsid w:val="00F4440D"/>
    <w:rsid w:val="00F510D1"/>
    <w:rsid w:val="49E1F297"/>
    <w:rsid w:val="55E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87557"/>
  <w15:docId w15:val="{35106b47-e921-4470-9aa7-78f5989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color="595959" w:themeColor="text1" w:themeTint="A6" w:sz="4" w:space="3"/>
        <w:left w:val="single" w:color="FFFFFF" w:themeColor="background1" w:sz="4" w:space="3"/>
        <w:bottom w:val="single" w:color="595959" w:themeColor="text1" w:themeTint="A6" w:sz="4" w:space="4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ContactInfo" w:customStyle="1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styleId="Dates" w:customStyle="1">
    <w:name w:val="Dates"/>
    <w:basedOn w:val="Normal"/>
    <w:uiPriority w:val="1"/>
    <w:qFormat/>
    <w:rsid w:val="00116379"/>
    <w:pPr>
      <w:spacing w:before="80"/>
      <w:jc w:val="right"/>
    </w:pPr>
  </w:style>
  <w:style w:type="paragraph" w:styleId="Location" w:customStyle="1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styleId="LocationChar" w:customStyle="1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color="365F91" w:themeColor="accent1" w:themeShade="BF" w:sz="2" w:space="10" w:shadow="1"/>
        <w:left w:val="single" w:color="365F91" w:themeColor="accent1" w:themeShade="BF" w:sz="2" w:space="10" w:shadow="1"/>
        <w:bottom w:val="single" w:color="365F91" w:themeColor="accent1" w:themeShade="BF" w:sz="2" w:space="10" w:shadow="1"/>
        <w:right w:val="single" w:color="365F91" w:themeColor="accent1" w:themeShade="BF" w:sz="2" w:space="10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64F92"/>
    <w:rPr>
      <w:rFonts w:asciiTheme="majorHAnsi" w:hAnsiTheme="majorHAnsi" w:eastAsiaTheme="majorEastAsia" w:cstheme="majorBidi"/>
      <w:i/>
      <w:iCs/>
      <w:color w:val="365F91" w:themeColor="accent1" w:themeShade="BF"/>
      <w:spacing w:val="1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64F92"/>
    <w:rPr>
      <w:rFonts w:asciiTheme="majorHAnsi" w:hAnsiTheme="majorHAnsi" w:eastAsiaTheme="majorEastAsia" w:cstheme="majorBidi"/>
      <w:color w:val="365F91" w:themeColor="accent1" w:themeShade="BF"/>
      <w:spacing w:val="10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64F92"/>
    <w:rPr>
      <w:rFonts w:asciiTheme="majorHAnsi" w:hAnsiTheme="majorHAnsi" w:eastAsiaTheme="majorEastAsia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4F0A"/>
    <w:rPr>
      <w:rFonts w:asciiTheme="majorHAnsi" w:hAnsiTheme="majorHAnsi" w:eastAsiaTheme="majorEastAsia" w:cstheme="majorBidi"/>
      <w:color w:val="272727" w:themeColor="text1" w:themeTint="D8"/>
      <w:spacing w:val="1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4F0A"/>
    <w:rPr>
      <w:rFonts w:asciiTheme="majorHAnsi" w:hAnsiTheme="majorHAnsi" w:eastAsiaTheme="majorEastAsia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semiHidden/>
    <w:rsid w:val="00034F0A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semiHidden/>
    <w:rsid w:val="00034F0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boudousquie@comcast.net" TargetMode="External" Id="R0ea67332265c4eff" /><Relationship Type="http://schemas.openxmlformats.org/officeDocument/2006/relationships/hyperlink" Target="https://github.com/charlesboudousquie/Portfolio" TargetMode="External" Id="R9b7b5e76511d4e4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0FCB15DD93DF449DAB05E26E2BBD8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947CE-737E-4F29-A80E-6330980C3CBA}"/>
      </w:docPartPr>
      <w:docPartBody>
        <w:p w:rsidR="00792181" w:rsidRDefault="005A1584" w:rsidP="005A1584">
          <w:pPr>
            <w:pStyle w:val="0FCB15DD93DF449DAB05E26E2BBD8D8B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5A1584"/>
    <w:rsid w:val="00792181"/>
    <w:rsid w:val="00963601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F64613A0C442DACD11D1AEE4AA7D2">
    <w:name w:val="039F64613A0C442DACD11D1AEE4AA7D2"/>
  </w:style>
  <w:style w:type="paragraph" w:customStyle="1" w:styleId="C3853A274EEC4918A3E70A0BC6348A68">
    <w:name w:val="C3853A274EEC4918A3E70A0BC6348A68"/>
  </w:style>
  <w:style w:type="paragraph" w:customStyle="1" w:styleId="8C9D4E74AC2F44A6A53957F6887F5CDE">
    <w:name w:val="8C9D4E74AC2F44A6A53957F6887F5CDE"/>
  </w:style>
  <w:style w:type="paragraph" w:customStyle="1" w:styleId="22CAC9BE2F4340228F1A7A4004F09D41">
    <w:name w:val="22CAC9BE2F4340228F1A7A4004F09D41"/>
  </w:style>
  <w:style w:type="paragraph" w:customStyle="1" w:styleId="0F278963943443358B2FAEFA89D8F6AA">
    <w:name w:val="0F278963943443358B2FAEFA89D8F6AA"/>
  </w:style>
  <w:style w:type="paragraph" w:customStyle="1" w:styleId="C1F38EA7EA2A4605AC996C449B070E44">
    <w:name w:val="C1F38EA7EA2A4605AC996C449B070E44"/>
  </w:style>
  <w:style w:type="paragraph" w:customStyle="1" w:styleId="F2A4C9C9DC4E44CBADF5AB3B5D002F23">
    <w:name w:val="F2A4C9C9DC4E44CBADF5AB3B5D002F23"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352E8F7374F64F7997A11B8624BB83E2">
    <w:name w:val="352E8F7374F64F7997A11B8624BB83E2"/>
  </w:style>
  <w:style w:type="paragraph" w:customStyle="1" w:styleId="BDE490C2F7E843F3931B00518E619E4E">
    <w:name w:val="BDE490C2F7E843F3931B00518E619E4E"/>
  </w:style>
  <w:style w:type="paragraph" w:customStyle="1" w:styleId="151E80D3E67440DCB6BD53F64A1D706A">
    <w:name w:val="151E80D3E67440DCB6BD53F64A1D706A"/>
  </w:style>
  <w:style w:type="paragraph" w:customStyle="1" w:styleId="45CEE67FDFEF47769C24D253FE3283C4">
    <w:name w:val="45CEE67FDFEF47769C24D253FE3283C4"/>
  </w:style>
  <w:style w:type="paragraph" w:customStyle="1" w:styleId="FA139B7085A849879129E35187773BE4">
    <w:name w:val="FA139B7085A849879129E35187773BE4"/>
  </w:style>
  <w:style w:type="paragraph" w:customStyle="1" w:styleId="834157F0EF9D439486410EB0A1BBF39E">
    <w:name w:val="834157F0EF9D439486410EB0A1BBF39E"/>
  </w:style>
  <w:style w:type="paragraph" w:customStyle="1" w:styleId="304970709F7B447BAA61440517C19E72">
    <w:name w:val="304970709F7B447BAA61440517C19E72"/>
  </w:style>
  <w:style w:type="paragraph" w:customStyle="1" w:styleId="F5DB12B429134A24996F4FC062FDC294">
    <w:name w:val="F5DB12B429134A24996F4FC062FDC294"/>
  </w:style>
  <w:style w:type="paragraph" w:customStyle="1" w:styleId="BADE11D1E52245379487C0FE2C7E2852">
    <w:name w:val="BADE11D1E52245379487C0FE2C7E2852"/>
  </w:style>
  <w:style w:type="paragraph" w:customStyle="1" w:styleId="437FD7C79D4746C3A4A7BBABC766E2A9">
    <w:name w:val="437FD7C79D4746C3A4A7BBABC766E2A9"/>
  </w:style>
  <w:style w:type="paragraph" w:customStyle="1" w:styleId="ACA32730535A45CCB6781FB8F538531D">
    <w:name w:val="ACA32730535A45CCB6781FB8F538531D"/>
  </w:style>
  <w:style w:type="paragraph" w:customStyle="1" w:styleId="D8475FBAACF64E41AF0838CEBD2CEF77">
    <w:name w:val="D8475FBAACF64E41AF0838CEBD2CEF77"/>
  </w:style>
  <w:style w:type="paragraph" w:customStyle="1" w:styleId="BEECDED2E1764852BCB88409DB828049">
    <w:name w:val="BEECDED2E1764852BCB88409DB828049"/>
  </w:style>
  <w:style w:type="paragraph" w:customStyle="1" w:styleId="ACD3E86DA29A4AABB0681D1A42F52835">
    <w:name w:val="ACD3E86DA29A4AABB0681D1A42F52835"/>
  </w:style>
  <w:style w:type="paragraph" w:customStyle="1" w:styleId="02349BEF50DC4995935279E3A94568D4">
    <w:name w:val="02349BEF50DC4995935279E3A94568D4"/>
  </w:style>
  <w:style w:type="paragraph" w:customStyle="1" w:styleId="A3D5BC27C16142F5B6B6DA5FA03CEA96">
    <w:name w:val="A3D5BC27C16142F5B6B6DA5FA03CEA96"/>
  </w:style>
  <w:style w:type="paragraph" w:customStyle="1" w:styleId="BD901A834D6543F3B49B71655AD9DE7D">
    <w:name w:val="BD901A834D6543F3B49B71655AD9DE7D"/>
  </w:style>
  <w:style w:type="paragraph" w:customStyle="1" w:styleId="176054CEE1234DF18BD3FBCC5013A258">
    <w:name w:val="176054CEE1234DF18BD3FBCC5013A258"/>
  </w:style>
  <w:style w:type="paragraph" w:customStyle="1" w:styleId="B943039337844D348D6D6837B102D4BF">
    <w:name w:val="B943039337844D348D6D6837B102D4BF"/>
  </w:style>
  <w:style w:type="paragraph" w:customStyle="1" w:styleId="C3D763487DB7446D9500298BA332A085">
    <w:name w:val="C3D763487DB7446D9500298BA332A085"/>
  </w:style>
  <w:style w:type="paragraph" w:customStyle="1" w:styleId="E79DEFA1B48549899123D611C67F452C">
    <w:name w:val="E79DEFA1B48549899123D611C67F452C"/>
  </w:style>
  <w:style w:type="paragraph" w:customStyle="1" w:styleId="DC527CCE2A8944B0A6656A5973C0AC9A">
    <w:name w:val="DC527CCE2A8944B0A6656A5973C0AC9A"/>
  </w:style>
  <w:style w:type="paragraph" w:customStyle="1" w:styleId="BC5CFB9CD45A4EADBFDA4A0FDBF55AD3">
    <w:name w:val="BC5CFB9CD45A4EADBFDA4A0FDBF55AD3"/>
  </w:style>
  <w:style w:type="paragraph" w:customStyle="1" w:styleId="6FB083E1C425431FA251334E45A2F21B">
    <w:name w:val="6FB083E1C425431FA251334E45A2F21B"/>
  </w:style>
  <w:style w:type="paragraph" w:customStyle="1" w:styleId="F06BA19EBF6140E583C0CFD238DE2214">
    <w:name w:val="F06BA19EBF6140E583C0CFD238DE2214"/>
  </w:style>
  <w:style w:type="paragraph" w:customStyle="1" w:styleId="366D002DF27147F48EE5CED8200E2A0F">
    <w:name w:val="366D002DF27147F48EE5CED8200E2A0F"/>
  </w:style>
  <w:style w:type="paragraph" w:customStyle="1" w:styleId="3FC84E379B304F5F8816C56A532B3826">
    <w:name w:val="3FC84E379B304F5F8816C56A532B3826"/>
  </w:style>
  <w:style w:type="paragraph" w:customStyle="1" w:styleId="B9FE3E6FD2FD44EA8A243B813A8D80AF">
    <w:name w:val="B9FE3E6FD2FD44EA8A243B813A8D80AF"/>
  </w:style>
  <w:style w:type="paragraph" w:customStyle="1" w:styleId="847DC805A0B043BBA6E6A67125E22F3E">
    <w:name w:val="847DC805A0B043BBA6E6A67125E22F3E"/>
  </w:style>
  <w:style w:type="paragraph" w:customStyle="1" w:styleId="84860B37F27A456FAC2FF8448A34BD0E">
    <w:name w:val="84860B37F27A456FAC2FF8448A34BD0E"/>
    <w:rsid w:val="005A1584"/>
  </w:style>
  <w:style w:type="paragraph" w:customStyle="1" w:styleId="EBA3DF8B73104DD3ACCA7B601CAD9F98">
    <w:name w:val="EBA3DF8B73104DD3ACCA7B601CAD9F98"/>
    <w:rsid w:val="005A1584"/>
  </w:style>
  <w:style w:type="paragraph" w:customStyle="1" w:styleId="375A0E699C204A1795A1698C98D0B587">
    <w:name w:val="375A0E699C204A1795A1698C98D0B587"/>
    <w:rsid w:val="005A1584"/>
  </w:style>
  <w:style w:type="paragraph" w:customStyle="1" w:styleId="8229711362A14D259FE97EE1FC1308DD">
    <w:name w:val="8229711362A14D259FE97EE1FC1308DD"/>
    <w:rsid w:val="005A1584"/>
  </w:style>
  <w:style w:type="paragraph" w:customStyle="1" w:styleId="B996F06D4F514BCE8D40B5E2D5C9AB6F">
    <w:name w:val="B996F06D4F514BCE8D40B5E2D5C9AB6F"/>
    <w:rsid w:val="005A1584"/>
  </w:style>
  <w:style w:type="paragraph" w:customStyle="1" w:styleId="0FCB15DD93DF449DAB05E26E2BBD8D8B">
    <w:name w:val="0FCB15DD93DF449DAB05E26E2BBD8D8B"/>
    <w:rsid w:val="005A1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Computer programmer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Charles Boudousquie</dc:creator>
  <lastModifiedBy>Charles Boudousquie</lastModifiedBy>
  <revision>12</revision>
  <lastPrinted>2019-01-25T05:11:00.0000000Z</lastPrinted>
  <dcterms:created xsi:type="dcterms:W3CDTF">2019-06-13T01:08:58.7890743Z</dcterms:created>
  <dcterms:modified xsi:type="dcterms:W3CDTF">2019-06-13T01:15:56.2999707Z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
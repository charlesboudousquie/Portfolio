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69334" w14:textId="2C1CEC19" w:rsidR="002A67F7" w:rsidRPr="00821413" w:rsidRDefault="005C27F7" w:rsidP="002A67F7">
      <w:pPr>
        <w:pStyle w:val="Heading1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softHyphen/>
      </w:r>
      <w:sdt>
        <w:sdtPr>
          <w:rPr>
            <w:sz w:val="22"/>
            <w:szCs w:val="22"/>
          </w:rPr>
          <w:alias w:val="Summary:"/>
          <w:tag w:val="Summary:"/>
          <w:id w:val="-1062706221"/>
          <w:placeholder>
            <w:docPart w:val="659B9387853847E6AAA9D85FDC5A8FDC"/>
          </w:placeholder>
          <w:temporary/>
          <w:showingPlcHdr/>
          <w15:appearance w15:val="hidden"/>
        </w:sdtPr>
        <w:sdtContent>
          <w:r w:rsidR="002A67F7" w:rsidRPr="00821413">
            <w:rPr>
              <w:sz w:val="22"/>
              <w:szCs w:val="22"/>
            </w:rPr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5040"/>
      </w:tblGrid>
      <w:tr w:rsidR="002A67F7" w14:paraId="57F9D17D" w14:textId="77777777" w:rsidTr="00DB1532">
        <w:tc>
          <w:tcPr>
            <w:tcW w:w="8640" w:type="dxa"/>
          </w:tcPr>
          <w:p w14:paraId="749A213B" w14:textId="309528AD" w:rsidR="002A67F7" w:rsidRPr="00B56E69" w:rsidRDefault="00EE6CD6" w:rsidP="00DB1532">
            <w:pPr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am a</w:t>
            </w:r>
            <w:r w:rsidR="006676E3">
              <w:rPr>
                <w:sz w:val="22"/>
                <w:szCs w:val="22"/>
              </w:rPr>
              <w:t xml:space="preserve"> driven</w:t>
            </w:r>
            <w:r>
              <w:rPr>
                <w:sz w:val="22"/>
                <w:szCs w:val="22"/>
              </w:rPr>
              <w:t xml:space="preserve"> </w:t>
            </w:r>
            <w:r w:rsidR="002A67F7">
              <w:rPr>
                <w:sz w:val="22"/>
                <w:szCs w:val="22"/>
              </w:rPr>
              <w:t xml:space="preserve">Software </w:t>
            </w:r>
            <w:r w:rsidR="008F7DC1">
              <w:rPr>
                <w:sz w:val="22"/>
                <w:szCs w:val="22"/>
              </w:rPr>
              <w:t>Develope</w:t>
            </w:r>
            <w:r w:rsidR="002A67F7">
              <w:rPr>
                <w:sz w:val="22"/>
                <w:szCs w:val="22"/>
              </w:rPr>
              <w:t>r with</w:t>
            </w:r>
            <w:r w:rsidR="009207AF">
              <w:rPr>
                <w:sz w:val="22"/>
                <w:szCs w:val="22"/>
              </w:rPr>
              <w:t xml:space="preserve"> 2 years of industry experience, and 1 year volunteer programming with independent game dev</w:t>
            </w:r>
            <w:r w:rsidR="00BA28DF">
              <w:rPr>
                <w:sz w:val="22"/>
                <w:szCs w:val="22"/>
              </w:rPr>
              <w:t>eloper</w:t>
            </w:r>
            <w:r w:rsidR="009207AF">
              <w:rPr>
                <w:sz w:val="22"/>
                <w:szCs w:val="22"/>
              </w:rPr>
              <w:t>s.</w:t>
            </w:r>
            <w:r w:rsidR="002A67F7">
              <w:rPr>
                <w:sz w:val="22"/>
                <w:szCs w:val="22"/>
              </w:rPr>
              <w:t xml:space="preserve"> </w:t>
            </w:r>
            <w:r w:rsidR="009207AF">
              <w:rPr>
                <w:sz w:val="22"/>
                <w:szCs w:val="22"/>
              </w:rPr>
              <w:t>P</w:t>
            </w:r>
            <w:r w:rsidR="002A67F7" w:rsidRPr="00B56E69">
              <w:rPr>
                <w:sz w:val="22"/>
                <w:szCs w:val="22"/>
              </w:rPr>
              <w:t>rogramming experience includ</w:t>
            </w:r>
            <w:r w:rsidR="009207AF">
              <w:rPr>
                <w:sz w:val="22"/>
                <w:szCs w:val="22"/>
              </w:rPr>
              <w:t>es</w:t>
            </w:r>
            <w:r w:rsidR="002A67F7" w:rsidRPr="00B56E69">
              <w:rPr>
                <w:sz w:val="22"/>
                <w:szCs w:val="22"/>
              </w:rPr>
              <w:t xml:space="preserve"> Graphics, Particle Systems</w:t>
            </w:r>
            <w:r w:rsidR="002A67F7">
              <w:rPr>
                <w:sz w:val="22"/>
                <w:szCs w:val="22"/>
              </w:rPr>
              <w:t>,</w:t>
            </w:r>
            <w:r w:rsidR="002A67F7" w:rsidRPr="00B56E6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</w:t>
            </w:r>
            <w:r w:rsidR="002A67F7">
              <w:rPr>
                <w:sz w:val="22"/>
                <w:szCs w:val="22"/>
              </w:rPr>
              <w:t>uilt from scratch 3D editors and Behavior Trees.</w:t>
            </w:r>
            <w:r w:rsidR="006676E3">
              <w:rPr>
                <w:sz w:val="22"/>
                <w:szCs w:val="22"/>
              </w:rPr>
              <w:t xml:space="preserve"> I </w:t>
            </w:r>
            <w:r w:rsidR="009207AF">
              <w:rPr>
                <w:sz w:val="22"/>
                <w:szCs w:val="22"/>
              </w:rPr>
              <w:t>am passionate about writing top- quality maintainable code, and I am eager for opportunities that combine team driven development and individual component ownership.</w:t>
            </w:r>
          </w:p>
        </w:tc>
      </w:tr>
    </w:tbl>
    <w:p w14:paraId="25E68865" w14:textId="77777777" w:rsidR="002A67F7" w:rsidRDefault="002A67F7" w:rsidP="002A67F7">
      <w:pPr>
        <w:spacing w:before="0" w:after="0" w:line="240" w:lineRule="auto"/>
        <w:contextualSpacing/>
        <w:rPr>
          <w:rFonts w:ascii="Times New Roman" w:hAnsi="Times New Roman"/>
          <w:spacing w:val="0"/>
          <w:sz w:val="20"/>
          <w:szCs w:val="20"/>
        </w:rPr>
      </w:pPr>
    </w:p>
    <w:p w14:paraId="369AB44B" w14:textId="77777777" w:rsidR="00033380" w:rsidRPr="00033380" w:rsidRDefault="00000000" w:rsidP="00BD3BD1">
      <w:pPr>
        <w:pStyle w:val="Heading1"/>
        <w:spacing w:line="240" w:lineRule="auto"/>
        <w:contextualSpacing/>
      </w:pPr>
      <w:sdt>
        <w:sdtPr>
          <w:alias w:val="Computer skills:"/>
          <w:tag w:val="Computer skills:"/>
          <w:id w:val="1126435726"/>
          <w:placeholder>
            <w:docPart w:val="8C678F3893124B9CB9A0D4F72E585373"/>
          </w:placeholder>
          <w:temporary/>
          <w:showingPlcHdr/>
          <w15:appearance w15:val="hidden"/>
        </w:sdtPr>
        <w:sdtContent>
          <w:r w:rsidR="00033380" w:rsidRPr="00821413">
            <w:rPr>
              <w:sz w:val="22"/>
              <w:szCs w:val="22"/>
            </w:rPr>
            <w:t>Computer skills</w:t>
          </w:r>
        </w:sdtContent>
      </w:sdt>
    </w:p>
    <w:p w14:paraId="68038473" w14:textId="77777777" w:rsidR="00033380" w:rsidRPr="00BD3BD1" w:rsidRDefault="00000000" w:rsidP="00BD3BD1">
      <w:pPr>
        <w:pStyle w:val="Heading2"/>
        <w:spacing w:line="240" w:lineRule="auto"/>
        <w:contextualSpacing/>
        <w:rPr>
          <w:sz w:val="22"/>
          <w:szCs w:val="22"/>
        </w:rPr>
      </w:pPr>
      <w:sdt>
        <w:sdtPr>
          <w:rPr>
            <w:sz w:val="22"/>
            <w:szCs w:val="22"/>
          </w:rPr>
          <w:alias w:val="Languages:"/>
          <w:tag w:val="Languages:"/>
          <w:id w:val="1517655715"/>
          <w:placeholder>
            <w:docPart w:val="9395D78AE86D4655BE654CAE8F8631F1"/>
          </w:placeholder>
          <w:temporary/>
          <w:showingPlcHdr/>
          <w15:appearance w15:val="hidden"/>
        </w:sdtPr>
        <w:sdtContent>
          <w:r w:rsidR="00033380" w:rsidRPr="00BD3BD1">
            <w:rPr>
              <w:sz w:val="22"/>
              <w:szCs w:val="22"/>
            </w:rPr>
            <w:t>Languages</w:t>
          </w:r>
        </w:sdtContent>
      </w:sdt>
    </w:p>
    <w:p w14:paraId="69FD1C7F" w14:textId="1B5554D5" w:rsidR="00033380" w:rsidRPr="00BD3BD1" w:rsidRDefault="00F4440D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C++</w:t>
      </w:r>
      <w:r w:rsidR="001728E9">
        <w:rPr>
          <w:sz w:val="22"/>
          <w:szCs w:val="22"/>
        </w:rPr>
        <w:t xml:space="preserve"> (</w:t>
      </w:r>
      <w:r w:rsidR="00BA28DF">
        <w:rPr>
          <w:sz w:val="22"/>
          <w:szCs w:val="22"/>
        </w:rPr>
        <w:t>3</w:t>
      </w:r>
      <w:r w:rsidR="001728E9">
        <w:rPr>
          <w:sz w:val="22"/>
          <w:szCs w:val="22"/>
        </w:rPr>
        <w:t xml:space="preserve"> years</w:t>
      </w:r>
      <w:r w:rsidR="00BA28DF">
        <w:rPr>
          <w:sz w:val="22"/>
          <w:szCs w:val="22"/>
        </w:rPr>
        <w:t xml:space="preserve"> professional, 8 total</w:t>
      </w:r>
      <w:r w:rsidR="001728E9">
        <w:rPr>
          <w:sz w:val="22"/>
          <w:szCs w:val="22"/>
        </w:rPr>
        <w:t>)</w:t>
      </w:r>
    </w:p>
    <w:p w14:paraId="43485735" w14:textId="481ABB08" w:rsidR="00AB186B" w:rsidRPr="008718A2" w:rsidRDefault="00AB186B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8718A2">
        <w:rPr>
          <w:sz w:val="22"/>
          <w:szCs w:val="22"/>
        </w:rPr>
        <w:t>Python</w:t>
      </w:r>
      <w:r w:rsidR="0054707A">
        <w:rPr>
          <w:sz w:val="22"/>
          <w:szCs w:val="22"/>
        </w:rPr>
        <w:t>(2 years professional)</w:t>
      </w:r>
    </w:p>
    <w:p w14:paraId="2E3B237B" w14:textId="77777777" w:rsidR="00033380" w:rsidRPr="00BD3BD1" w:rsidRDefault="00AE6254" w:rsidP="00BD3BD1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Operating Systems</w:t>
      </w:r>
    </w:p>
    <w:p w14:paraId="2BFACEC9" w14:textId="5AB18C4F" w:rsidR="00B81527" w:rsidRPr="00C6264D" w:rsidRDefault="00EE68EF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C6264D">
        <w:rPr>
          <w:sz w:val="22"/>
          <w:szCs w:val="22"/>
        </w:rPr>
        <w:t>Windows</w:t>
      </w:r>
      <w:r w:rsidR="00C6264D" w:rsidRPr="00C6264D">
        <w:rPr>
          <w:sz w:val="22"/>
          <w:szCs w:val="22"/>
        </w:rPr>
        <w:t>,</w:t>
      </w:r>
      <w:r w:rsidR="00C6264D">
        <w:rPr>
          <w:sz w:val="22"/>
          <w:szCs w:val="22"/>
        </w:rPr>
        <w:t xml:space="preserve"> </w:t>
      </w:r>
      <w:r w:rsidRPr="00C6264D">
        <w:rPr>
          <w:sz w:val="22"/>
          <w:szCs w:val="22"/>
        </w:rPr>
        <w:t>Linux</w:t>
      </w:r>
    </w:p>
    <w:p w14:paraId="4FDBBBAD" w14:textId="77777777" w:rsidR="00982AB3" w:rsidRPr="00BD3BD1" w:rsidRDefault="00982AB3" w:rsidP="00BD3BD1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API</w:t>
      </w:r>
    </w:p>
    <w:p w14:paraId="2CDC7F9A" w14:textId="50B7FC70" w:rsidR="00982AB3" w:rsidRPr="001117CD" w:rsidRDefault="00982AB3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r w:rsidRPr="001117CD">
        <w:rPr>
          <w:sz w:val="22"/>
          <w:szCs w:val="22"/>
        </w:rPr>
        <w:t>OpenGL</w:t>
      </w:r>
      <w:r w:rsidR="00CF1481" w:rsidRPr="001117CD">
        <w:rPr>
          <w:sz w:val="22"/>
          <w:szCs w:val="22"/>
        </w:rPr>
        <w:t xml:space="preserve"> 4.3</w:t>
      </w:r>
      <w:r w:rsidR="001117CD" w:rsidRPr="001117CD">
        <w:rPr>
          <w:sz w:val="22"/>
          <w:szCs w:val="22"/>
        </w:rPr>
        <w:t xml:space="preserve">, </w:t>
      </w:r>
      <w:r w:rsidRPr="001117CD">
        <w:rPr>
          <w:sz w:val="22"/>
          <w:szCs w:val="22"/>
        </w:rPr>
        <w:t>ImGui</w:t>
      </w:r>
      <w:r w:rsidR="000D1B75" w:rsidRPr="001117CD">
        <w:rPr>
          <w:sz w:val="22"/>
          <w:szCs w:val="22"/>
        </w:rPr>
        <w:t xml:space="preserve"> </w:t>
      </w:r>
      <w:r w:rsidRPr="001117CD">
        <w:rPr>
          <w:sz w:val="22"/>
          <w:szCs w:val="22"/>
        </w:rPr>
        <w:t>/</w:t>
      </w:r>
      <w:r w:rsidR="000D1B75" w:rsidRPr="001117CD">
        <w:rPr>
          <w:sz w:val="22"/>
          <w:szCs w:val="22"/>
        </w:rPr>
        <w:t xml:space="preserve"> </w:t>
      </w:r>
      <w:r w:rsidRPr="001117CD">
        <w:rPr>
          <w:sz w:val="22"/>
          <w:szCs w:val="22"/>
        </w:rPr>
        <w:t>ImGuiZmo</w:t>
      </w:r>
    </w:p>
    <w:p w14:paraId="47091EA1" w14:textId="0B1D61B0" w:rsidR="00041588" w:rsidRPr="0081106D" w:rsidRDefault="00982AB3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r w:rsidRPr="0081106D">
        <w:rPr>
          <w:sz w:val="22"/>
          <w:szCs w:val="22"/>
        </w:rPr>
        <w:t>Assimp</w:t>
      </w:r>
      <w:r w:rsidR="00C6264D" w:rsidRPr="0081106D">
        <w:rPr>
          <w:sz w:val="22"/>
          <w:szCs w:val="22"/>
        </w:rPr>
        <w:t xml:space="preserve">, </w:t>
      </w:r>
      <w:r w:rsidRPr="0081106D">
        <w:rPr>
          <w:sz w:val="22"/>
          <w:szCs w:val="22"/>
        </w:rPr>
        <w:t>Bullet3</w:t>
      </w:r>
      <w:r w:rsidR="0081106D">
        <w:rPr>
          <w:sz w:val="22"/>
          <w:szCs w:val="22"/>
        </w:rPr>
        <w:t xml:space="preserve">, </w:t>
      </w:r>
      <w:r w:rsidR="00041588" w:rsidRPr="0081106D">
        <w:rPr>
          <w:sz w:val="22"/>
          <w:szCs w:val="22"/>
        </w:rPr>
        <w:t>GLFW, SDL</w:t>
      </w:r>
    </w:p>
    <w:p w14:paraId="2C980F67" w14:textId="09811585" w:rsidR="00E511D6" w:rsidRPr="00E13CE6" w:rsidRDefault="00CF1481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r w:rsidRPr="00E13CE6">
        <w:rPr>
          <w:sz w:val="22"/>
          <w:szCs w:val="22"/>
        </w:rPr>
        <w:t>Berkeley Sockets</w:t>
      </w:r>
      <w:r w:rsidR="00E13CE6" w:rsidRPr="00E13CE6">
        <w:rPr>
          <w:sz w:val="22"/>
          <w:szCs w:val="22"/>
        </w:rPr>
        <w:t>,</w:t>
      </w:r>
      <w:r w:rsidR="00E13CE6">
        <w:rPr>
          <w:sz w:val="22"/>
          <w:szCs w:val="22"/>
        </w:rPr>
        <w:t xml:space="preserve"> </w:t>
      </w:r>
      <w:r w:rsidR="00E511D6" w:rsidRPr="00E13CE6">
        <w:rPr>
          <w:sz w:val="22"/>
          <w:szCs w:val="22"/>
        </w:rPr>
        <w:t>Apache Thrift</w:t>
      </w:r>
      <w:r w:rsidR="00106258" w:rsidRPr="00E13CE6">
        <w:rPr>
          <w:sz w:val="22"/>
          <w:szCs w:val="22"/>
        </w:rPr>
        <w:t>, Pybind11</w:t>
      </w:r>
    </w:p>
    <w:p w14:paraId="57EC7C64" w14:textId="43F1EFA2" w:rsidR="00B155DC" w:rsidRPr="00475BD0" w:rsidRDefault="00B155DC" w:rsidP="00475BD0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Tools</w:t>
      </w:r>
    </w:p>
    <w:p w14:paraId="143CFD9C" w14:textId="2E24AA6D" w:rsidR="00375711" w:rsidRPr="00396873" w:rsidRDefault="00B155DC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396873">
        <w:rPr>
          <w:sz w:val="22"/>
          <w:szCs w:val="22"/>
        </w:rPr>
        <w:t>Visual Studio</w:t>
      </w:r>
      <w:r w:rsidR="00396873">
        <w:rPr>
          <w:sz w:val="22"/>
          <w:szCs w:val="22"/>
        </w:rPr>
        <w:t xml:space="preserve">, VS Code, </w:t>
      </w:r>
      <w:r w:rsidR="00375711" w:rsidRPr="00396873">
        <w:rPr>
          <w:sz w:val="22"/>
          <w:szCs w:val="22"/>
        </w:rPr>
        <w:t>Git</w:t>
      </w:r>
    </w:p>
    <w:p w14:paraId="5A3ABF6D" w14:textId="0442E53D" w:rsidR="00E511D6" w:rsidRPr="001117CD" w:rsidRDefault="009F5919" w:rsidP="001117CD">
      <w:pPr>
        <w:pStyle w:val="ListParagraph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Unity</w:t>
      </w:r>
      <w:r w:rsidR="0053248C">
        <w:rPr>
          <w:sz w:val="22"/>
          <w:szCs w:val="22"/>
        </w:rPr>
        <w:t>, Unreal Engine 4</w:t>
      </w:r>
      <w:r w:rsidR="001117CD">
        <w:rPr>
          <w:sz w:val="22"/>
          <w:szCs w:val="22"/>
        </w:rPr>
        <w:t>, Buck Build Tool</w:t>
      </w:r>
    </w:p>
    <w:p w14:paraId="3D12FBED" w14:textId="77777777" w:rsidR="00CF1481" w:rsidRPr="00BD3BD1" w:rsidRDefault="00CF1481" w:rsidP="00BD3BD1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Soft Skills</w:t>
      </w:r>
    </w:p>
    <w:p w14:paraId="018A58AE" w14:textId="27B1A618" w:rsidR="00CF1481" w:rsidRPr="00CF1481" w:rsidRDefault="00CF1481" w:rsidP="002E7EFD">
      <w:pPr>
        <w:pStyle w:val="ListParagraph"/>
        <w:spacing w:line="240" w:lineRule="auto"/>
        <w:contextualSpacing/>
      </w:pPr>
      <w:r w:rsidRPr="00BD3BD1">
        <w:rPr>
          <w:sz w:val="22"/>
          <w:szCs w:val="22"/>
        </w:rPr>
        <w:t xml:space="preserve">Working </w:t>
      </w:r>
      <w:r w:rsidR="009207AF">
        <w:rPr>
          <w:sz w:val="22"/>
          <w:szCs w:val="22"/>
        </w:rPr>
        <w:t>on large collaborative codebases</w:t>
      </w:r>
      <w:r w:rsidR="002E7EFD">
        <w:rPr>
          <w:sz w:val="22"/>
          <w:szCs w:val="22"/>
        </w:rPr>
        <w:t>.</w:t>
      </w:r>
    </w:p>
    <w:p w14:paraId="3378B64C" w14:textId="77777777" w:rsidR="007F7A45" w:rsidRDefault="00000000" w:rsidP="0045528E">
      <w:pPr>
        <w:pStyle w:val="Heading1"/>
      </w:pPr>
      <w:sdt>
        <w:sdtPr>
          <w:alias w:val="Education:"/>
          <w:tag w:val="Education:"/>
          <w:id w:val="1516970808"/>
          <w:placeholder>
            <w:docPart w:val="B996F06D4F514BCE8D40B5E2D5C9AB6F"/>
          </w:placeholder>
          <w:temporary/>
          <w:showingPlcHdr/>
          <w15:appearance w15:val="hidden"/>
        </w:sdtPr>
        <w:sdtContent>
          <w:r w:rsidR="007F7A45" w:rsidRPr="00821413">
            <w:rPr>
              <w:sz w:val="22"/>
              <w:szCs w:val="22"/>
            </w:rPr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3779"/>
        <w:gridCol w:w="1261"/>
      </w:tblGrid>
      <w:tr w:rsidR="007F7A45" w:rsidRPr="00DE7766" w14:paraId="362316C1" w14:textId="77777777" w:rsidTr="007A53AE">
        <w:trPr>
          <w:trHeight w:val="216"/>
        </w:trPr>
        <w:tc>
          <w:tcPr>
            <w:tcW w:w="3779" w:type="dxa"/>
          </w:tcPr>
          <w:p w14:paraId="73760447" w14:textId="77571F59" w:rsidR="001728E9" w:rsidRPr="001728E9" w:rsidRDefault="001728E9" w:rsidP="007A53AE">
            <w:pPr>
              <w:pStyle w:val="Heading2"/>
              <w:ind w:left="0"/>
              <w:rPr>
                <w:sz w:val="22"/>
                <w:szCs w:val="22"/>
              </w:rPr>
            </w:pPr>
          </w:p>
        </w:tc>
        <w:tc>
          <w:tcPr>
            <w:tcW w:w="1261" w:type="dxa"/>
          </w:tcPr>
          <w:p w14:paraId="118F00EC" w14:textId="6E71F3BF" w:rsidR="007F7A45" w:rsidRPr="00B56E69" w:rsidRDefault="007F7A45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</w:p>
        </w:tc>
      </w:tr>
    </w:tbl>
    <w:p w14:paraId="0628B6D2" w14:textId="56D60FB7" w:rsidR="007A53AE" w:rsidRDefault="007A53AE" w:rsidP="007A53AE">
      <w:pPr>
        <w:pStyle w:val="Heading2"/>
        <w:ind w:left="0"/>
        <w:rPr>
          <w:sz w:val="22"/>
          <w:szCs w:val="22"/>
        </w:rPr>
      </w:pPr>
      <w:r w:rsidRPr="0045528E">
        <w:rPr>
          <w:sz w:val="22"/>
          <w:szCs w:val="22"/>
        </w:rPr>
        <w:t>Bachelor of Science in Computer Science in Real-Time Interactive Simulation – Redmond, WA</w:t>
      </w:r>
      <w:r>
        <w:rPr>
          <w:sz w:val="22"/>
          <w:szCs w:val="22"/>
        </w:rPr>
        <w:t xml:space="preserve">                    </w:t>
      </w:r>
      <w:r w:rsidRPr="007A53AE">
        <w:rPr>
          <w:b w:val="0"/>
          <w:bCs/>
          <w:sz w:val="22"/>
          <w:szCs w:val="22"/>
        </w:rPr>
        <w:t>9/2016 – 4/202</w:t>
      </w:r>
      <w:r w:rsidR="004276B6">
        <w:rPr>
          <w:b w:val="0"/>
          <w:bCs/>
          <w:sz w:val="22"/>
          <w:szCs w:val="22"/>
        </w:rPr>
        <w:t>1</w:t>
      </w:r>
    </w:p>
    <w:p w14:paraId="269F49B3" w14:textId="77777777" w:rsidR="007A53AE" w:rsidRPr="0045528E" w:rsidRDefault="007A53AE" w:rsidP="007A53AE">
      <w:r w:rsidRPr="0045528E">
        <w:rPr>
          <w:sz w:val="22"/>
          <w:szCs w:val="22"/>
        </w:rPr>
        <w:t>DigiPen Institute of Technology</w:t>
      </w:r>
    </w:p>
    <w:p w14:paraId="47DB11F2" w14:textId="77777777" w:rsidR="007A53AE" w:rsidRPr="00BD3BD1" w:rsidRDefault="007A53AE" w:rsidP="007A53AE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Basic Networking</w:t>
      </w:r>
    </w:p>
    <w:p w14:paraId="3A4C5A6A" w14:textId="4E4B1580" w:rsidR="007A53AE" w:rsidRDefault="007A53AE" w:rsidP="007A53AE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OpenGL 3D Rendering,</w:t>
      </w:r>
      <w:r>
        <w:rPr>
          <w:sz w:val="22"/>
          <w:szCs w:val="22"/>
        </w:rPr>
        <w:t xml:space="preserve"> </w:t>
      </w:r>
      <w:r w:rsidRPr="00BD3BD1">
        <w:rPr>
          <w:sz w:val="22"/>
          <w:szCs w:val="22"/>
        </w:rPr>
        <w:t>Reflection, Refraction, Texture,</w:t>
      </w:r>
      <w:r>
        <w:rPr>
          <w:sz w:val="22"/>
          <w:szCs w:val="22"/>
        </w:rPr>
        <w:t xml:space="preserve"> and</w:t>
      </w:r>
      <w:r w:rsidRPr="00BD3BD1">
        <w:rPr>
          <w:sz w:val="22"/>
          <w:szCs w:val="22"/>
        </w:rPr>
        <w:t xml:space="preserve"> Deferred Shading.</w:t>
      </w:r>
    </w:p>
    <w:p w14:paraId="1F52ADC1" w14:textId="3C76C6C0" w:rsidR="007A53AE" w:rsidRPr="009F5919" w:rsidRDefault="007A53AE" w:rsidP="009F5919">
      <w:pPr>
        <w:pStyle w:val="ListParagraph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AI path</w:t>
      </w:r>
      <w:r w:rsidR="000D23DC">
        <w:rPr>
          <w:sz w:val="22"/>
          <w:szCs w:val="22"/>
        </w:rPr>
        <w:t xml:space="preserve"> planning</w:t>
      </w:r>
      <w:r>
        <w:rPr>
          <w:sz w:val="22"/>
          <w:szCs w:val="22"/>
        </w:rPr>
        <w:t xml:space="preserve"> and problem solving</w:t>
      </w:r>
    </w:p>
    <w:p w14:paraId="7D170CA1" w14:textId="77777777" w:rsidR="007F1EC5" w:rsidRPr="00383EF8" w:rsidRDefault="007F1EC5" w:rsidP="007F1EC5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Professional experience</w:t>
      </w:r>
    </w:p>
    <w:p w14:paraId="784C85AE" w14:textId="77777777" w:rsidR="007F1EC5" w:rsidRDefault="007F1EC5" w:rsidP="007F1EC5">
      <w:pPr>
        <w:spacing w:line="240" w:lineRule="auto"/>
        <w:ind w:left="360"/>
        <w:contextualSpacing/>
        <w:rPr>
          <w:b/>
          <w:bCs/>
          <w:sz w:val="22"/>
          <w:szCs w:val="22"/>
        </w:rPr>
      </w:pPr>
    </w:p>
    <w:p w14:paraId="2AB15488" w14:textId="77777777" w:rsidR="007F1EC5" w:rsidRDefault="007F1EC5" w:rsidP="007F1EC5">
      <w:pPr>
        <w:spacing w:line="240" w:lineRule="auto"/>
        <w:ind w:left="360"/>
        <w:contextualSpacing/>
        <w:rPr>
          <w:sz w:val="22"/>
          <w:szCs w:val="22"/>
        </w:rPr>
      </w:pPr>
      <w:r>
        <w:rPr>
          <w:b/>
          <w:bCs/>
          <w:sz w:val="22"/>
          <w:szCs w:val="22"/>
        </w:rPr>
        <w:t>Cornered Rat Software</w:t>
      </w:r>
      <w:r w:rsidRPr="0041321C">
        <w:rPr>
          <w:sz w:val="22"/>
          <w:szCs w:val="22"/>
        </w:rPr>
        <w:t xml:space="preserve">        </w:t>
      </w:r>
      <w:r w:rsidRPr="0041321C"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>9</w:t>
      </w:r>
      <w:r w:rsidRPr="0041321C">
        <w:rPr>
          <w:sz w:val="22"/>
          <w:szCs w:val="22"/>
        </w:rPr>
        <w:t>/202</w:t>
      </w:r>
      <w:r>
        <w:rPr>
          <w:sz w:val="22"/>
          <w:szCs w:val="22"/>
        </w:rPr>
        <w:t>1</w:t>
      </w:r>
      <w:r w:rsidRPr="0041321C">
        <w:rPr>
          <w:sz w:val="22"/>
          <w:szCs w:val="22"/>
        </w:rPr>
        <w:t xml:space="preserve"> – </w:t>
      </w:r>
      <w:r>
        <w:rPr>
          <w:sz w:val="22"/>
          <w:szCs w:val="22"/>
        </w:rPr>
        <w:t>4/2022</w:t>
      </w:r>
    </w:p>
    <w:p w14:paraId="7004A3AB" w14:textId="3CAD4CDB" w:rsidR="007F1EC5" w:rsidRPr="00CB446B" w:rsidRDefault="007F1EC5" w:rsidP="007F1EC5">
      <w:pPr>
        <w:pStyle w:val="ListParagraph"/>
        <w:numPr>
          <w:ilvl w:val="0"/>
          <w:numId w:val="25"/>
        </w:numPr>
        <w:spacing w:line="240" w:lineRule="auto"/>
        <w:contextualSpacing/>
        <w:rPr>
          <w:i/>
          <w:iCs/>
          <w:sz w:val="22"/>
          <w:szCs w:val="22"/>
        </w:rPr>
      </w:pPr>
      <w:r>
        <w:rPr>
          <w:sz w:val="22"/>
          <w:szCs w:val="22"/>
        </w:rPr>
        <w:t>Generalist Programmer</w:t>
      </w:r>
      <w:r w:rsidR="001117CD">
        <w:rPr>
          <w:sz w:val="22"/>
          <w:szCs w:val="22"/>
        </w:rPr>
        <w:t xml:space="preserve"> (bug fixing)</w:t>
      </w:r>
    </w:p>
    <w:p w14:paraId="662D9F29" w14:textId="5960D2D0" w:rsidR="00CB446B" w:rsidRPr="00861CD8" w:rsidRDefault="00CB446B" w:rsidP="007F1EC5">
      <w:pPr>
        <w:pStyle w:val="ListParagraph"/>
        <w:numPr>
          <w:ilvl w:val="0"/>
          <w:numId w:val="25"/>
        </w:numPr>
        <w:spacing w:line="240" w:lineRule="auto"/>
        <w:contextualSpacing/>
        <w:rPr>
          <w:i/>
          <w:iCs/>
          <w:sz w:val="22"/>
          <w:szCs w:val="22"/>
        </w:rPr>
      </w:pPr>
      <w:r>
        <w:rPr>
          <w:sz w:val="22"/>
          <w:szCs w:val="22"/>
        </w:rPr>
        <w:t>Full time (40 hours a week)</w:t>
      </w:r>
    </w:p>
    <w:p w14:paraId="7D07D526" w14:textId="0CC353F2" w:rsidR="007F1EC5" w:rsidRDefault="007F1EC5" w:rsidP="007F1EC5">
      <w:pPr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b/>
          <w:bCs/>
          <w:sz w:val="22"/>
          <w:szCs w:val="22"/>
        </w:rPr>
        <w:t>Meta</w:t>
      </w:r>
      <w:r w:rsidR="00755714">
        <w:rPr>
          <w:b/>
          <w:bCs/>
          <w:sz w:val="22"/>
          <w:szCs w:val="22"/>
        </w:rPr>
        <w:t xml:space="preserve"> (XR Maps Team</w:t>
      </w:r>
      <w:r w:rsidR="00CB446B">
        <w:rPr>
          <w:b/>
          <w:bCs/>
          <w:sz w:val="22"/>
          <w:szCs w:val="22"/>
        </w:rPr>
        <w:t>, Contracted by Advantis Global with a 2 year limit</w:t>
      </w:r>
      <w:r w:rsidR="00755714">
        <w:rPr>
          <w:b/>
          <w:bCs/>
          <w:sz w:val="22"/>
          <w:szCs w:val="22"/>
        </w:rPr>
        <w:t>)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4/2022 to </w:t>
      </w:r>
      <w:r w:rsidR="00E9432E">
        <w:rPr>
          <w:sz w:val="22"/>
          <w:szCs w:val="22"/>
        </w:rPr>
        <w:t>4/2024</w:t>
      </w:r>
    </w:p>
    <w:p w14:paraId="308900BA" w14:textId="4E7EA22C" w:rsidR="007F1EC5" w:rsidRDefault="007F1EC5" w:rsidP="007F1EC5">
      <w:pPr>
        <w:pStyle w:val="ListParagraph"/>
        <w:numPr>
          <w:ilvl w:val="0"/>
          <w:numId w:val="25"/>
        </w:numPr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Software Engineer</w:t>
      </w:r>
    </w:p>
    <w:p w14:paraId="6F237DE4" w14:textId="45E0A133" w:rsidR="00861CD8" w:rsidRPr="00861CD8" w:rsidRDefault="00861CD8" w:rsidP="00861CD8">
      <w:pPr>
        <w:pStyle w:val="ListParagraph"/>
        <w:numPr>
          <w:ilvl w:val="0"/>
          <w:numId w:val="25"/>
        </w:numPr>
        <w:spacing w:line="240" w:lineRule="auto"/>
        <w:contextualSpacing/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Reduced </w:t>
      </w:r>
      <w:r w:rsidR="009C37EA">
        <w:rPr>
          <w:sz w:val="22"/>
          <w:szCs w:val="22"/>
        </w:rPr>
        <w:t xml:space="preserve">C++ </w:t>
      </w:r>
      <w:r>
        <w:rPr>
          <w:sz w:val="22"/>
          <w:szCs w:val="22"/>
        </w:rPr>
        <w:t>build times to 1/8</w:t>
      </w:r>
      <w:r w:rsidRPr="00861CD8">
        <w:rPr>
          <w:sz w:val="22"/>
          <w:szCs w:val="22"/>
          <w:vertAlign w:val="superscript"/>
        </w:rPr>
        <w:t>th</w:t>
      </w:r>
    </w:p>
    <w:p w14:paraId="1AE570C2" w14:textId="496EABF2" w:rsidR="00861CD8" w:rsidRDefault="00861CD8" w:rsidP="007F1EC5">
      <w:pPr>
        <w:pStyle w:val="ListParagraph"/>
        <w:numPr>
          <w:ilvl w:val="0"/>
          <w:numId w:val="25"/>
        </w:numPr>
        <w:spacing w:line="240" w:lineRule="auto"/>
        <w:contextualSpacing/>
        <w:rPr>
          <w:sz w:val="22"/>
          <w:szCs w:val="22"/>
        </w:rPr>
      </w:pPr>
      <w:r w:rsidRPr="0022213E">
        <w:rPr>
          <w:sz w:val="22"/>
          <w:szCs w:val="22"/>
        </w:rPr>
        <w:t xml:space="preserve">Wrote Pybind11 </w:t>
      </w:r>
      <w:r w:rsidR="0022213E" w:rsidRPr="0022213E">
        <w:rPr>
          <w:sz w:val="22"/>
          <w:szCs w:val="22"/>
        </w:rPr>
        <w:t xml:space="preserve">code to connect our </w:t>
      </w:r>
      <w:r w:rsidR="0022213E">
        <w:rPr>
          <w:sz w:val="22"/>
          <w:szCs w:val="22"/>
        </w:rPr>
        <w:t>C++ and Python code.</w:t>
      </w:r>
    </w:p>
    <w:p w14:paraId="0F765384" w14:textId="647FD5CD" w:rsidR="0022213E" w:rsidRPr="0022213E" w:rsidRDefault="0022213E" w:rsidP="007F1EC5">
      <w:pPr>
        <w:pStyle w:val="ListParagraph"/>
        <w:numPr>
          <w:ilvl w:val="0"/>
          <w:numId w:val="25"/>
        </w:numPr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Wrote custom</w:t>
      </w:r>
      <w:r w:rsidR="00BF523C">
        <w:rPr>
          <w:sz w:val="22"/>
          <w:szCs w:val="22"/>
        </w:rPr>
        <w:t xml:space="preserve">, </w:t>
      </w:r>
      <w:r w:rsidR="00810E8B">
        <w:rPr>
          <w:sz w:val="22"/>
          <w:szCs w:val="22"/>
        </w:rPr>
        <w:t>fast</w:t>
      </w:r>
      <w:r>
        <w:rPr>
          <w:sz w:val="22"/>
          <w:szCs w:val="22"/>
        </w:rPr>
        <w:t xml:space="preserve"> </w:t>
      </w:r>
      <w:r w:rsidR="00691D23">
        <w:rPr>
          <w:sz w:val="22"/>
          <w:szCs w:val="22"/>
        </w:rPr>
        <w:t>T</w:t>
      </w:r>
      <w:r>
        <w:rPr>
          <w:sz w:val="22"/>
          <w:szCs w:val="22"/>
        </w:rPr>
        <w:t>hrift serialization</w:t>
      </w:r>
    </w:p>
    <w:p w14:paraId="00B68A2F" w14:textId="17ED5F63" w:rsidR="00952B4A" w:rsidRPr="00821413" w:rsidRDefault="00383EF8" w:rsidP="00BD3BD1">
      <w:pPr>
        <w:pStyle w:val="Heading1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School projects</w:t>
      </w:r>
    </w:p>
    <w:tbl>
      <w:tblPr>
        <w:tblW w:w="0" w:type="auto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2820"/>
        <w:gridCol w:w="2211"/>
      </w:tblGrid>
      <w:tr w:rsidR="00300698" w:rsidRPr="00BD3BD1" w14:paraId="01005882" w14:textId="77777777" w:rsidTr="0045528E">
        <w:trPr>
          <w:trHeight w:val="216"/>
        </w:trPr>
        <w:tc>
          <w:tcPr>
            <w:tcW w:w="0" w:type="auto"/>
          </w:tcPr>
          <w:p w14:paraId="75DFF0BB" w14:textId="1F742AB2" w:rsidR="00300698" w:rsidRPr="00D97D9D" w:rsidRDefault="00B155DC" w:rsidP="00BD3BD1">
            <w:pPr>
              <w:pStyle w:val="Heading2"/>
              <w:spacing w:line="240" w:lineRule="auto"/>
              <w:contextualSpacing/>
              <w:rPr>
                <w:b w:val="0"/>
                <w:bCs/>
                <w:sz w:val="22"/>
                <w:szCs w:val="22"/>
              </w:rPr>
            </w:pPr>
            <w:bookmarkStart w:id="0" w:name="_Hlk536114646"/>
            <w:r w:rsidRPr="00BD3BD1">
              <w:rPr>
                <w:sz w:val="22"/>
                <w:szCs w:val="22"/>
              </w:rPr>
              <w:t>Engine Programmer</w:t>
            </w:r>
            <w:bookmarkEnd w:id="0"/>
            <w:r w:rsidR="00D97D9D">
              <w:rPr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14:paraId="2B2336F6" w14:textId="113DD3E0" w:rsidR="00300698" w:rsidRPr="00BD3BD1" w:rsidRDefault="0045528E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="00D9420B" w:rsidRPr="00BD3BD1">
              <w:rPr>
                <w:sz w:val="22"/>
                <w:szCs w:val="22"/>
              </w:rPr>
              <w:t>1/2018–</w:t>
            </w:r>
            <w:r w:rsidR="00B56E69">
              <w:rPr>
                <w:sz w:val="22"/>
                <w:szCs w:val="22"/>
              </w:rPr>
              <w:t xml:space="preserve"> </w:t>
            </w:r>
            <w:r w:rsidR="00D9420B" w:rsidRPr="00BD3BD1">
              <w:rPr>
                <w:sz w:val="22"/>
                <w:szCs w:val="22"/>
              </w:rPr>
              <w:t>4/2018</w:t>
            </w:r>
          </w:p>
        </w:tc>
      </w:tr>
    </w:tbl>
    <w:p w14:paraId="05501E3D" w14:textId="77777777" w:rsidR="00033380" w:rsidRPr="00BD3BD1" w:rsidRDefault="00B155DC" w:rsidP="00BD3BD1">
      <w:pPr>
        <w:pStyle w:val="Location"/>
        <w:spacing w:line="240" w:lineRule="auto"/>
        <w:contextualSpacing/>
        <w:rPr>
          <w:sz w:val="22"/>
          <w:szCs w:val="22"/>
        </w:rPr>
      </w:pPr>
      <w:r w:rsidRPr="00BD3BD1">
        <w:rPr>
          <w:b/>
          <w:i w:val="0"/>
          <w:sz w:val="22"/>
          <w:szCs w:val="22"/>
        </w:rPr>
        <w:t>Gun Garden</w:t>
      </w:r>
      <w:r w:rsidRPr="00BD3BD1">
        <w:rPr>
          <w:sz w:val="22"/>
          <w:szCs w:val="22"/>
        </w:rPr>
        <w:t xml:space="preserve"> – 2D Action Bullet Hell</w:t>
      </w:r>
    </w:p>
    <w:p w14:paraId="6DA4C7AD" w14:textId="4DA6E738" w:rsidR="00033380" w:rsidRPr="00BD3BD1" w:rsidRDefault="00B155DC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 xml:space="preserve">Developed </w:t>
      </w:r>
      <w:r w:rsidR="00D47B79" w:rsidRPr="00BD3BD1">
        <w:rPr>
          <w:sz w:val="22"/>
          <w:szCs w:val="22"/>
        </w:rPr>
        <w:t>Customizable</w:t>
      </w:r>
      <w:r w:rsidRPr="00BD3BD1">
        <w:rPr>
          <w:sz w:val="22"/>
          <w:szCs w:val="22"/>
        </w:rPr>
        <w:t xml:space="preserve"> Particle System</w:t>
      </w:r>
    </w:p>
    <w:p w14:paraId="658D220D" w14:textId="77777777" w:rsidR="00300698" w:rsidRPr="00BD3BD1" w:rsidRDefault="00B155DC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Create</w:t>
      </w:r>
      <w:r w:rsidR="00D47B79" w:rsidRPr="00BD3BD1">
        <w:rPr>
          <w:sz w:val="22"/>
          <w:szCs w:val="22"/>
        </w:rPr>
        <w:t>d</w:t>
      </w:r>
      <w:r w:rsidRPr="00BD3BD1">
        <w:rPr>
          <w:sz w:val="22"/>
          <w:szCs w:val="22"/>
        </w:rPr>
        <w:t xml:space="preserve"> Menus and Tutorial level</w:t>
      </w:r>
    </w:p>
    <w:tbl>
      <w:tblPr>
        <w:tblW w:w="0" w:type="auto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3095"/>
        <w:gridCol w:w="1927"/>
      </w:tblGrid>
      <w:tr w:rsidR="00300698" w:rsidRPr="00BD3BD1" w14:paraId="18696EFE" w14:textId="77777777" w:rsidTr="0045528E">
        <w:trPr>
          <w:trHeight w:val="216"/>
        </w:trPr>
        <w:tc>
          <w:tcPr>
            <w:tcW w:w="0" w:type="auto"/>
          </w:tcPr>
          <w:p w14:paraId="72604461" w14:textId="77777777" w:rsidR="00344CF0" w:rsidRPr="00BD3BD1" w:rsidRDefault="00344CF0" w:rsidP="00BD3BD1">
            <w:pPr>
              <w:pStyle w:val="Heading2"/>
              <w:spacing w:line="240" w:lineRule="auto"/>
              <w:ind w:left="0"/>
              <w:contextualSpacing/>
              <w:rPr>
                <w:sz w:val="22"/>
                <w:szCs w:val="22"/>
              </w:rPr>
            </w:pPr>
          </w:p>
          <w:p w14:paraId="722C4083" w14:textId="26A75B0E" w:rsidR="00300698" w:rsidRPr="00BD3BD1" w:rsidRDefault="00F44051" w:rsidP="00BD3BD1">
            <w:pPr>
              <w:pStyle w:val="Heading2"/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3D </w:t>
            </w:r>
            <w:r w:rsidR="00041588" w:rsidRPr="00BD3BD1">
              <w:rPr>
                <w:sz w:val="22"/>
                <w:szCs w:val="22"/>
              </w:rPr>
              <w:t>Editor</w:t>
            </w:r>
            <w:r w:rsidR="00B155DC" w:rsidRPr="00BD3BD1">
              <w:rPr>
                <w:sz w:val="22"/>
                <w:szCs w:val="22"/>
              </w:rPr>
              <w:t xml:space="preserve"> Programmer</w:t>
            </w:r>
          </w:p>
        </w:tc>
        <w:tc>
          <w:tcPr>
            <w:tcW w:w="0" w:type="auto"/>
          </w:tcPr>
          <w:p w14:paraId="26B3C46C" w14:textId="77777777" w:rsidR="00344CF0" w:rsidRPr="00BD3BD1" w:rsidRDefault="00344CF0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</w:p>
          <w:p w14:paraId="59832D30" w14:textId="578FA7CD" w:rsidR="00300698" w:rsidRPr="00BD3BD1" w:rsidRDefault="0045528E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621CCD" w:rsidRPr="00BD3BD1">
              <w:rPr>
                <w:sz w:val="22"/>
                <w:szCs w:val="22"/>
              </w:rPr>
              <w:t xml:space="preserve">9/2018– </w:t>
            </w:r>
            <w:r w:rsidR="00375711" w:rsidRPr="00BD3BD1">
              <w:rPr>
                <w:sz w:val="22"/>
                <w:szCs w:val="22"/>
              </w:rPr>
              <w:t>3</w:t>
            </w:r>
            <w:r w:rsidR="00621CCD" w:rsidRPr="00BD3BD1">
              <w:rPr>
                <w:sz w:val="22"/>
                <w:szCs w:val="22"/>
              </w:rPr>
              <w:t>/2019</w:t>
            </w:r>
          </w:p>
        </w:tc>
      </w:tr>
    </w:tbl>
    <w:p w14:paraId="1FD3D6F9" w14:textId="77777777" w:rsidR="00300698" w:rsidRPr="00BD3BD1" w:rsidRDefault="00344CF0" w:rsidP="00BD3BD1">
      <w:pPr>
        <w:pStyle w:val="Location"/>
        <w:spacing w:line="240" w:lineRule="auto"/>
        <w:contextualSpacing/>
        <w:rPr>
          <w:sz w:val="22"/>
          <w:szCs w:val="22"/>
        </w:rPr>
      </w:pPr>
      <w:r w:rsidRPr="00BD3BD1">
        <w:rPr>
          <w:b/>
          <w:i w:val="0"/>
          <w:sz w:val="22"/>
          <w:szCs w:val="22"/>
        </w:rPr>
        <w:t xml:space="preserve">Project </w:t>
      </w:r>
      <w:r w:rsidR="00B155DC" w:rsidRPr="00BD3BD1">
        <w:rPr>
          <w:b/>
          <w:i w:val="0"/>
          <w:sz w:val="22"/>
          <w:szCs w:val="22"/>
        </w:rPr>
        <w:t>Abyss</w:t>
      </w:r>
      <w:r w:rsidR="00B155DC" w:rsidRPr="00BD3BD1">
        <w:rPr>
          <w:sz w:val="22"/>
          <w:szCs w:val="22"/>
        </w:rPr>
        <w:t xml:space="preserve"> – 3D First Person Light Mixing Puzzle Platformer</w:t>
      </w:r>
    </w:p>
    <w:p w14:paraId="35E93F50" w14:textId="68AECBF1" w:rsidR="00F44051" w:rsidRDefault="00F4405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F44051">
        <w:rPr>
          <w:sz w:val="22"/>
          <w:szCs w:val="22"/>
        </w:rPr>
        <w:t>Researched and integrated tools for custom 3D video game editor</w:t>
      </w:r>
    </w:p>
    <w:p w14:paraId="1CEAD9FD" w14:textId="3CCDBF23" w:rsidR="006302D5" w:rsidRPr="00BD3BD1" w:rsidRDefault="00EC77F9" w:rsidP="00BD3BD1">
      <w:pPr>
        <w:pStyle w:val="ListParagraph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Build a graphics framework with</w:t>
      </w:r>
      <w:r w:rsidR="006302D5" w:rsidRPr="00BD3BD1">
        <w:rPr>
          <w:sz w:val="22"/>
          <w:szCs w:val="22"/>
        </w:rPr>
        <w:t xml:space="preserve"> </w:t>
      </w:r>
      <w:r w:rsidR="00BF523C">
        <w:rPr>
          <w:sz w:val="22"/>
          <w:szCs w:val="22"/>
        </w:rPr>
        <w:t>OpenGL</w:t>
      </w:r>
    </w:p>
    <w:p w14:paraId="7DF00B6D" w14:textId="68D21ED5" w:rsidR="006302D5" w:rsidRDefault="006302D5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Added Translation, Rotation, and Scale Gizmos</w:t>
      </w:r>
    </w:p>
    <w:p w14:paraId="0E2E9D1A" w14:textId="792F3D75" w:rsidR="00EC77F9" w:rsidRPr="00EC77F9" w:rsidRDefault="00EC77F9" w:rsidP="00EC77F9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Integrated Bullet3D</w:t>
      </w:r>
      <w:r>
        <w:rPr>
          <w:sz w:val="22"/>
          <w:szCs w:val="22"/>
        </w:rPr>
        <w:t xml:space="preserve"> physics</w:t>
      </w:r>
    </w:p>
    <w:p w14:paraId="3B640455" w14:textId="3708F9CD" w:rsidR="00041588" w:rsidRPr="00EC77F9" w:rsidRDefault="00041588" w:rsidP="00EC77F9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 xml:space="preserve">Ray Picking to </w:t>
      </w:r>
      <w:r w:rsidR="00204429">
        <w:rPr>
          <w:sz w:val="22"/>
          <w:szCs w:val="22"/>
        </w:rPr>
        <w:t>m</w:t>
      </w:r>
      <w:r w:rsidRPr="00BD3BD1">
        <w:rPr>
          <w:sz w:val="22"/>
          <w:szCs w:val="22"/>
        </w:rPr>
        <w:t>ove objects with mouse</w:t>
      </w:r>
    </w:p>
    <w:p w14:paraId="0707142A" w14:textId="0B5ECFE1" w:rsidR="00952B4A" w:rsidRPr="00BD3BD1" w:rsidRDefault="00D47B79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F</w:t>
      </w:r>
      <w:r w:rsidR="00F44051">
        <w:rPr>
          <w:sz w:val="22"/>
          <w:szCs w:val="22"/>
        </w:rPr>
        <w:t xml:space="preserve">PS </w:t>
      </w:r>
      <w:r w:rsidRPr="00BD3BD1">
        <w:rPr>
          <w:sz w:val="22"/>
          <w:szCs w:val="22"/>
        </w:rPr>
        <w:t>Camera and Editor Mode Viewing</w:t>
      </w:r>
    </w:p>
    <w:p w14:paraId="7597BF3F" w14:textId="3C8EBC3A" w:rsidR="00375711" w:rsidRDefault="0037571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Undo/Redo functionality (save state)</w:t>
      </w:r>
    </w:p>
    <w:p w14:paraId="4AD7C59A" w14:textId="6F7A2D98" w:rsidR="00D952B2" w:rsidRDefault="00D952B2" w:rsidP="00D952B2">
      <w:pPr>
        <w:spacing w:line="240" w:lineRule="auto"/>
        <w:ind w:left="360"/>
        <w:contextualSpacing/>
        <w:rPr>
          <w:sz w:val="22"/>
          <w:szCs w:val="22"/>
        </w:rPr>
      </w:pPr>
    </w:p>
    <w:p w14:paraId="3D341BB4" w14:textId="7C716C86" w:rsidR="00D952B2" w:rsidRPr="0045528E" w:rsidRDefault="00C17096" w:rsidP="0045528E">
      <w:pPr>
        <w:spacing w:line="240" w:lineRule="auto"/>
        <w:ind w:left="360"/>
        <w:contextualSpacing/>
        <w:rPr>
          <w:i/>
          <w:iCs/>
          <w:sz w:val="22"/>
          <w:szCs w:val="22"/>
        </w:rPr>
      </w:pPr>
      <w:r>
        <w:rPr>
          <w:b/>
          <w:bCs/>
          <w:sz w:val="22"/>
          <w:szCs w:val="22"/>
        </w:rPr>
        <w:t>AI Programmer</w:t>
      </w:r>
      <w:r w:rsidR="001C17AC">
        <w:rPr>
          <w:b/>
          <w:bCs/>
          <w:sz w:val="22"/>
          <w:szCs w:val="22"/>
        </w:rPr>
        <w:t xml:space="preserve"> </w:t>
      </w:r>
      <w:r w:rsidR="0045528E">
        <w:rPr>
          <w:sz w:val="22"/>
          <w:szCs w:val="22"/>
        </w:rPr>
        <w:t xml:space="preserve">       </w:t>
      </w:r>
      <w:r w:rsidR="00C308AA">
        <w:rPr>
          <w:sz w:val="22"/>
          <w:szCs w:val="22"/>
        </w:rPr>
        <w:t xml:space="preserve"> </w:t>
      </w:r>
      <w:r w:rsidR="0045528E">
        <w:rPr>
          <w:i/>
          <w:iCs/>
          <w:sz w:val="22"/>
          <w:szCs w:val="22"/>
        </w:rPr>
        <w:t xml:space="preserve"> </w:t>
      </w:r>
      <w:r w:rsidR="00F44051" w:rsidRPr="00BD3BD1">
        <w:rPr>
          <w:sz w:val="22"/>
          <w:szCs w:val="22"/>
        </w:rPr>
        <w:t>9/201</w:t>
      </w:r>
      <w:r w:rsidR="00383C7C">
        <w:rPr>
          <w:sz w:val="22"/>
          <w:szCs w:val="22"/>
        </w:rPr>
        <w:t>9</w:t>
      </w:r>
      <w:r w:rsidR="0062284E">
        <w:rPr>
          <w:sz w:val="22"/>
          <w:szCs w:val="22"/>
        </w:rPr>
        <w:t xml:space="preserve"> </w:t>
      </w:r>
      <w:r w:rsidR="00F44051" w:rsidRPr="00BD3BD1">
        <w:rPr>
          <w:sz w:val="22"/>
          <w:szCs w:val="22"/>
        </w:rPr>
        <w:t>–</w:t>
      </w:r>
      <w:r w:rsidR="0062284E">
        <w:rPr>
          <w:sz w:val="22"/>
          <w:szCs w:val="22"/>
        </w:rPr>
        <w:t xml:space="preserve"> </w:t>
      </w:r>
      <w:r w:rsidR="00014EAF">
        <w:rPr>
          <w:sz w:val="22"/>
          <w:szCs w:val="22"/>
        </w:rPr>
        <w:t>4</w:t>
      </w:r>
      <w:r w:rsidR="00F44051" w:rsidRPr="00BD3BD1">
        <w:rPr>
          <w:sz w:val="22"/>
          <w:szCs w:val="22"/>
        </w:rPr>
        <w:t>/20</w:t>
      </w:r>
      <w:r w:rsidR="00014EAF">
        <w:rPr>
          <w:sz w:val="22"/>
          <w:szCs w:val="22"/>
        </w:rPr>
        <w:t>20</w:t>
      </w:r>
    </w:p>
    <w:p w14:paraId="1F8ED1CC" w14:textId="3AECD68C" w:rsidR="0045528E" w:rsidRPr="00957006" w:rsidRDefault="00C17096" w:rsidP="0045528E">
      <w:pPr>
        <w:spacing w:line="240" w:lineRule="auto"/>
        <w:ind w:left="360"/>
        <w:contextualSpacing/>
        <w:rPr>
          <w:b/>
          <w:bCs/>
          <w:sz w:val="22"/>
          <w:szCs w:val="22"/>
        </w:rPr>
      </w:pPr>
      <w:r w:rsidRPr="00957006">
        <w:rPr>
          <w:b/>
          <w:bCs/>
          <w:sz w:val="22"/>
          <w:szCs w:val="22"/>
        </w:rPr>
        <w:t>Reformed Studios</w:t>
      </w:r>
    </w:p>
    <w:p w14:paraId="45B1AE09" w14:textId="0035C60D" w:rsidR="00A970AB" w:rsidRDefault="00A970AB" w:rsidP="001C17AC">
      <w:pPr>
        <w:spacing w:line="240" w:lineRule="auto"/>
        <w:ind w:left="720" w:hanging="360"/>
        <w:contextualSpacing/>
        <w:rPr>
          <w:b/>
          <w:bCs/>
          <w:sz w:val="22"/>
          <w:szCs w:val="22"/>
        </w:rPr>
      </w:pPr>
    </w:p>
    <w:p w14:paraId="4EA54076" w14:textId="4F59A46F" w:rsidR="001C17AC" w:rsidRPr="00F44051" w:rsidRDefault="001C17AC" w:rsidP="001C17AC">
      <w:pPr>
        <w:pStyle w:val="ListParagraph"/>
        <w:numPr>
          <w:ilvl w:val="0"/>
          <w:numId w:val="24"/>
        </w:numPr>
        <w:spacing w:line="240" w:lineRule="auto"/>
        <w:contextualSpacing/>
        <w:rPr>
          <w:b/>
          <w:bCs/>
          <w:sz w:val="22"/>
          <w:szCs w:val="22"/>
        </w:rPr>
      </w:pPr>
      <w:r>
        <w:rPr>
          <w:sz w:val="22"/>
          <w:szCs w:val="22"/>
        </w:rPr>
        <w:t>Implemented efficient, shared behavior tree system</w:t>
      </w:r>
    </w:p>
    <w:p w14:paraId="0C6706BB" w14:textId="357D7E0C" w:rsidR="00D952B2" w:rsidRPr="0041321C" w:rsidRDefault="00F44051" w:rsidP="0045528E">
      <w:pPr>
        <w:pStyle w:val="ListParagraph"/>
        <w:numPr>
          <w:ilvl w:val="0"/>
          <w:numId w:val="24"/>
        </w:numPr>
        <w:spacing w:line="240" w:lineRule="auto"/>
        <w:contextualSpacing/>
        <w:rPr>
          <w:b/>
          <w:bCs/>
          <w:sz w:val="22"/>
          <w:szCs w:val="22"/>
        </w:rPr>
      </w:pPr>
      <w:r>
        <w:rPr>
          <w:sz w:val="22"/>
          <w:szCs w:val="22"/>
        </w:rPr>
        <w:t>Created Behavior trees with said system</w:t>
      </w:r>
    </w:p>
    <w:p w14:paraId="254BD854" w14:textId="76607534" w:rsidR="0041321C" w:rsidRDefault="0041321C" w:rsidP="0041321C">
      <w:pPr>
        <w:spacing w:line="240" w:lineRule="auto"/>
        <w:ind w:left="360"/>
        <w:contextualSpacing/>
        <w:rPr>
          <w:sz w:val="22"/>
          <w:szCs w:val="22"/>
        </w:rPr>
      </w:pPr>
      <w:r w:rsidRPr="0041321C">
        <w:rPr>
          <w:b/>
          <w:bCs/>
          <w:sz w:val="22"/>
          <w:szCs w:val="22"/>
        </w:rPr>
        <w:t>Personal Project</w:t>
      </w:r>
      <w:r w:rsidRPr="0041321C">
        <w:rPr>
          <w:sz w:val="22"/>
          <w:szCs w:val="22"/>
        </w:rPr>
        <w:t xml:space="preserve">        </w:t>
      </w:r>
      <w:r w:rsidRPr="0041321C">
        <w:rPr>
          <w:i/>
          <w:iCs/>
          <w:sz w:val="22"/>
          <w:szCs w:val="22"/>
        </w:rPr>
        <w:t xml:space="preserve"> </w:t>
      </w:r>
      <w:r w:rsidRPr="0041321C">
        <w:rPr>
          <w:sz w:val="22"/>
          <w:szCs w:val="22"/>
        </w:rPr>
        <w:t>5/2020 – 8/2020</w:t>
      </w:r>
    </w:p>
    <w:p w14:paraId="6D7D341D" w14:textId="79CF37A1" w:rsidR="0041321C" w:rsidRPr="009F4B6D" w:rsidRDefault="00FB3B48" w:rsidP="0041321C">
      <w:pPr>
        <w:pStyle w:val="ListParagraph"/>
        <w:numPr>
          <w:ilvl w:val="0"/>
          <w:numId w:val="25"/>
        </w:numPr>
        <w:spacing w:line="240" w:lineRule="auto"/>
        <w:contextualSpacing/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Created </w:t>
      </w:r>
      <w:r w:rsidR="00CB4BB4">
        <w:rPr>
          <w:sz w:val="22"/>
          <w:szCs w:val="22"/>
        </w:rPr>
        <w:t xml:space="preserve">full flight </w:t>
      </w:r>
      <w:r>
        <w:rPr>
          <w:sz w:val="22"/>
          <w:szCs w:val="22"/>
        </w:rPr>
        <w:t>3D Octree navigation</w:t>
      </w:r>
    </w:p>
    <w:p w14:paraId="0A655908" w14:textId="77777777" w:rsidR="00383EF8" w:rsidRDefault="00383EF8" w:rsidP="009F4B6D">
      <w:pPr>
        <w:spacing w:line="240" w:lineRule="auto"/>
        <w:ind w:left="360"/>
        <w:contextualSpacing/>
        <w:rPr>
          <w:b/>
          <w:bCs/>
          <w:sz w:val="22"/>
          <w:szCs w:val="22"/>
        </w:rPr>
      </w:pPr>
    </w:p>
    <w:sectPr w:rsidR="00383EF8" w:rsidSect="00A27A9E">
      <w:headerReference w:type="default" r:id="rId8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E6CA6E" w14:textId="77777777" w:rsidR="005B5B70" w:rsidRDefault="005B5B70" w:rsidP="00580C51">
      <w:pPr>
        <w:spacing w:before="0" w:after="0" w:line="240" w:lineRule="auto"/>
      </w:pPr>
      <w:r>
        <w:separator/>
      </w:r>
    </w:p>
  </w:endnote>
  <w:endnote w:type="continuationSeparator" w:id="0">
    <w:p w14:paraId="3CDF5B21" w14:textId="77777777" w:rsidR="005B5B70" w:rsidRDefault="005B5B70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E872AC" w14:textId="77777777" w:rsidR="005B5B70" w:rsidRDefault="005B5B70" w:rsidP="00580C51">
      <w:pPr>
        <w:spacing w:before="0" w:after="0" w:line="240" w:lineRule="auto"/>
      </w:pPr>
      <w:r>
        <w:separator/>
      </w:r>
    </w:p>
  </w:footnote>
  <w:footnote w:type="continuationSeparator" w:id="0">
    <w:p w14:paraId="31F4B631" w14:textId="77777777" w:rsidR="005B5B70" w:rsidRDefault="005B5B70" w:rsidP="00580C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D9EC0" w14:textId="6BF5F9BA" w:rsidR="00D160DF" w:rsidRDefault="00D160DF" w:rsidP="0045528E">
    <w:pPr>
      <w:pStyle w:val="ContactInfo"/>
      <w:jc w:val="center"/>
      <w:rPr>
        <w:b/>
        <w:sz w:val="52"/>
        <w:szCs w:val="52"/>
      </w:rPr>
    </w:pPr>
    <w:r w:rsidRPr="0045528E">
      <w:rPr>
        <w:b/>
        <w:sz w:val="52"/>
        <w:szCs w:val="52"/>
      </w:rPr>
      <w:t>Charles Boudousquie</w:t>
    </w:r>
  </w:p>
  <w:p w14:paraId="00D97577" w14:textId="7112FDC2" w:rsidR="007145F7" w:rsidRDefault="007145F7" w:rsidP="0045528E">
    <w:pPr>
      <w:pStyle w:val="ContactInfo"/>
      <w:jc w:val="center"/>
      <w:rPr>
        <w:b/>
        <w:sz w:val="32"/>
        <w:szCs w:val="32"/>
      </w:rPr>
    </w:pPr>
    <w:r>
      <w:rPr>
        <w:b/>
        <w:sz w:val="32"/>
        <w:szCs w:val="32"/>
      </w:rPr>
      <w:t>Software Engineer</w:t>
    </w:r>
  </w:p>
  <w:p w14:paraId="1AB016B4" w14:textId="1EA0365B" w:rsidR="00014EAF" w:rsidRPr="00014EAF" w:rsidRDefault="007145F7" w:rsidP="0045528E">
    <w:pPr>
      <w:pStyle w:val="ContactInfo"/>
      <w:jc w:val="center"/>
      <w:rPr>
        <w:b/>
        <w:sz w:val="32"/>
        <w:szCs w:val="32"/>
      </w:rPr>
    </w:pPr>
    <w:r>
      <w:rPr>
        <w:b/>
        <w:sz w:val="32"/>
        <w:szCs w:val="32"/>
      </w:rPr>
      <w:t xml:space="preserve">Specialize in </w:t>
    </w:r>
    <w:r w:rsidR="00014EAF" w:rsidRPr="00014EAF">
      <w:rPr>
        <w:b/>
        <w:sz w:val="32"/>
        <w:szCs w:val="32"/>
      </w:rPr>
      <w:t>Tools and AI Develop</w:t>
    </w:r>
    <w:r>
      <w:rPr>
        <w:b/>
        <w:sz w:val="32"/>
        <w:szCs w:val="32"/>
      </w:rPr>
      <w:t>ment</w:t>
    </w:r>
  </w:p>
  <w:p w14:paraId="33BFEB24" w14:textId="77777777" w:rsidR="00D160DF" w:rsidRPr="00DE7766" w:rsidRDefault="00D160DF" w:rsidP="0045528E">
    <w:pPr>
      <w:pStyle w:val="ContactInfo"/>
      <w:jc w:val="center"/>
    </w:pPr>
    <w:r w:rsidRPr="007F7A45">
      <w:t>https://www.linkedin.com/in/charles-boudousquie</w:t>
    </w:r>
  </w:p>
  <w:p w14:paraId="64AC912D" w14:textId="739E4136" w:rsidR="00D160DF" w:rsidRDefault="00D160DF" w:rsidP="0045528E">
    <w:pPr>
      <w:pStyle w:val="ContactInfo"/>
      <w:jc w:val="center"/>
    </w:pPr>
    <w:r>
      <w:t>425-</w:t>
    </w:r>
    <w:r w:rsidR="00E511D6">
      <w:t>429-5260</w:t>
    </w:r>
  </w:p>
  <w:p w14:paraId="71C19096" w14:textId="159DD74A" w:rsidR="00D160DF" w:rsidRDefault="00000000" w:rsidP="0045528E">
    <w:pPr>
      <w:pStyle w:val="ContactInfo"/>
      <w:jc w:val="center"/>
    </w:pPr>
    <w:hyperlink r:id="rId1" w:history="1">
      <w:r w:rsidR="00EE4ACB" w:rsidRPr="002D564A">
        <w:rPr>
          <w:rStyle w:val="Hyperlink"/>
        </w:rPr>
        <w:t>charlesboudousquie@gmail.</w:t>
      </w:r>
    </w:hyperlink>
    <w:r w:rsidR="00EE4ACB">
      <w:t>com</w:t>
    </w:r>
  </w:p>
  <w:p w14:paraId="7731133A" w14:textId="357EBE88" w:rsidR="006D4ABD" w:rsidRDefault="00000000" w:rsidP="0045528E">
    <w:pPr>
      <w:pStyle w:val="ContactInfo"/>
      <w:jc w:val="center"/>
    </w:pPr>
    <w:hyperlink r:id="rId2" w:history="1">
      <w:r w:rsidR="006D4ABD">
        <w:rPr>
          <w:rStyle w:val="Hyperlink"/>
        </w:rPr>
        <w:t>https://github.com/charlesboudousquie/Portfolio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F52DA"/>
    <w:multiLevelType w:val="hybridMultilevel"/>
    <w:tmpl w:val="88EC5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E6A93"/>
    <w:multiLevelType w:val="hybridMultilevel"/>
    <w:tmpl w:val="A2F61FD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8" w15:restartNumberingAfterBreak="0">
    <w:nsid w:val="74CB5F4D"/>
    <w:multiLevelType w:val="hybridMultilevel"/>
    <w:tmpl w:val="ABE02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585617"/>
    <w:multiLevelType w:val="hybridMultilevel"/>
    <w:tmpl w:val="CD98D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1" w15:restartNumberingAfterBreak="0">
    <w:nsid w:val="77443449"/>
    <w:multiLevelType w:val="hybridMultilevel"/>
    <w:tmpl w:val="6DF0F0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BBF292E"/>
    <w:multiLevelType w:val="hybridMultilevel"/>
    <w:tmpl w:val="F5881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CDE2B48"/>
    <w:multiLevelType w:val="hybridMultilevel"/>
    <w:tmpl w:val="C8FCF4E8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1008672907">
    <w:abstractNumId w:val="20"/>
  </w:num>
  <w:num w:numId="2" w16cid:durableId="1549685296">
    <w:abstractNumId w:val="14"/>
  </w:num>
  <w:num w:numId="3" w16cid:durableId="1107433652">
    <w:abstractNumId w:val="10"/>
  </w:num>
  <w:num w:numId="4" w16cid:durableId="1714698318">
    <w:abstractNumId w:val="11"/>
  </w:num>
  <w:num w:numId="5" w16cid:durableId="1547252704">
    <w:abstractNumId w:val="12"/>
  </w:num>
  <w:num w:numId="6" w16cid:durableId="1568345876">
    <w:abstractNumId w:val="17"/>
  </w:num>
  <w:num w:numId="7" w16cid:durableId="1399985825">
    <w:abstractNumId w:val="15"/>
  </w:num>
  <w:num w:numId="8" w16cid:durableId="559831890">
    <w:abstractNumId w:val="9"/>
  </w:num>
  <w:num w:numId="9" w16cid:durableId="1553810022">
    <w:abstractNumId w:val="7"/>
  </w:num>
  <w:num w:numId="10" w16cid:durableId="820583963">
    <w:abstractNumId w:val="6"/>
  </w:num>
  <w:num w:numId="11" w16cid:durableId="139663954">
    <w:abstractNumId w:val="5"/>
  </w:num>
  <w:num w:numId="12" w16cid:durableId="1435251068">
    <w:abstractNumId w:val="4"/>
  </w:num>
  <w:num w:numId="13" w16cid:durableId="2088065488">
    <w:abstractNumId w:val="8"/>
  </w:num>
  <w:num w:numId="14" w16cid:durableId="591550140">
    <w:abstractNumId w:val="3"/>
  </w:num>
  <w:num w:numId="15" w16cid:durableId="1584070996">
    <w:abstractNumId w:val="2"/>
  </w:num>
  <w:num w:numId="16" w16cid:durableId="190457539">
    <w:abstractNumId w:val="1"/>
  </w:num>
  <w:num w:numId="17" w16cid:durableId="1863739704">
    <w:abstractNumId w:val="0"/>
  </w:num>
  <w:num w:numId="18" w16cid:durableId="823276685">
    <w:abstractNumId w:val="23"/>
  </w:num>
  <w:num w:numId="19" w16cid:durableId="822431937">
    <w:abstractNumId w:val="24"/>
  </w:num>
  <w:num w:numId="20" w16cid:durableId="854534977">
    <w:abstractNumId w:val="16"/>
  </w:num>
  <w:num w:numId="21" w16cid:durableId="1726102882">
    <w:abstractNumId w:val="18"/>
  </w:num>
  <w:num w:numId="22" w16cid:durableId="683169459">
    <w:abstractNumId w:val="13"/>
  </w:num>
  <w:num w:numId="23" w16cid:durableId="912013473">
    <w:abstractNumId w:val="22"/>
  </w:num>
  <w:num w:numId="24" w16cid:durableId="784617426">
    <w:abstractNumId w:val="19"/>
  </w:num>
  <w:num w:numId="25" w16cid:durableId="25926489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embedSystemFonts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0D"/>
    <w:rsid w:val="000022EB"/>
    <w:rsid w:val="00014EAF"/>
    <w:rsid w:val="000214BD"/>
    <w:rsid w:val="0002359C"/>
    <w:rsid w:val="00033380"/>
    <w:rsid w:val="00034F0A"/>
    <w:rsid w:val="00041588"/>
    <w:rsid w:val="0006276C"/>
    <w:rsid w:val="000701B2"/>
    <w:rsid w:val="00075E73"/>
    <w:rsid w:val="00081583"/>
    <w:rsid w:val="000B0EE9"/>
    <w:rsid w:val="000B1C54"/>
    <w:rsid w:val="000C25E7"/>
    <w:rsid w:val="000D1B75"/>
    <w:rsid w:val="000D23DC"/>
    <w:rsid w:val="000E60A7"/>
    <w:rsid w:val="000F49D8"/>
    <w:rsid w:val="0010077D"/>
    <w:rsid w:val="00106258"/>
    <w:rsid w:val="001117CD"/>
    <w:rsid w:val="00116379"/>
    <w:rsid w:val="00123861"/>
    <w:rsid w:val="00123FB4"/>
    <w:rsid w:val="00135408"/>
    <w:rsid w:val="0013567F"/>
    <w:rsid w:val="00165BAF"/>
    <w:rsid w:val="001728E9"/>
    <w:rsid w:val="00177AA8"/>
    <w:rsid w:val="001B4B27"/>
    <w:rsid w:val="001C1539"/>
    <w:rsid w:val="001C17AC"/>
    <w:rsid w:val="00204429"/>
    <w:rsid w:val="0022213E"/>
    <w:rsid w:val="00237E09"/>
    <w:rsid w:val="0025418C"/>
    <w:rsid w:val="00264F92"/>
    <w:rsid w:val="0028750B"/>
    <w:rsid w:val="002911C8"/>
    <w:rsid w:val="00296005"/>
    <w:rsid w:val="002A0B18"/>
    <w:rsid w:val="002A67F7"/>
    <w:rsid w:val="002D18A7"/>
    <w:rsid w:val="002E7EFD"/>
    <w:rsid w:val="00300698"/>
    <w:rsid w:val="00301257"/>
    <w:rsid w:val="00306C2A"/>
    <w:rsid w:val="00323AAA"/>
    <w:rsid w:val="003249F2"/>
    <w:rsid w:val="0034429D"/>
    <w:rsid w:val="00344CF0"/>
    <w:rsid w:val="00361AFB"/>
    <w:rsid w:val="003626D2"/>
    <w:rsid w:val="00374209"/>
    <w:rsid w:val="00374E86"/>
    <w:rsid w:val="00375711"/>
    <w:rsid w:val="00375877"/>
    <w:rsid w:val="00381B08"/>
    <w:rsid w:val="00383C7C"/>
    <w:rsid w:val="00383EF8"/>
    <w:rsid w:val="00396873"/>
    <w:rsid w:val="003A76BB"/>
    <w:rsid w:val="003F5303"/>
    <w:rsid w:val="0041118B"/>
    <w:rsid w:val="0041321C"/>
    <w:rsid w:val="004276B6"/>
    <w:rsid w:val="00442513"/>
    <w:rsid w:val="0045528E"/>
    <w:rsid w:val="00475BD0"/>
    <w:rsid w:val="00482182"/>
    <w:rsid w:val="004D6619"/>
    <w:rsid w:val="004F6360"/>
    <w:rsid w:val="00510260"/>
    <w:rsid w:val="00525ADE"/>
    <w:rsid w:val="0053248C"/>
    <w:rsid w:val="0054707A"/>
    <w:rsid w:val="00557584"/>
    <w:rsid w:val="00580C51"/>
    <w:rsid w:val="005B5B70"/>
    <w:rsid w:val="005B6A31"/>
    <w:rsid w:val="005C0355"/>
    <w:rsid w:val="005C27F7"/>
    <w:rsid w:val="005C5D33"/>
    <w:rsid w:val="005D3D77"/>
    <w:rsid w:val="005E4EE5"/>
    <w:rsid w:val="00621CCD"/>
    <w:rsid w:val="0062284E"/>
    <w:rsid w:val="006302D5"/>
    <w:rsid w:val="006676E3"/>
    <w:rsid w:val="00691D23"/>
    <w:rsid w:val="006962EF"/>
    <w:rsid w:val="006D4ABD"/>
    <w:rsid w:val="006E2432"/>
    <w:rsid w:val="007001D6"/>
    <w:rsid w:val="00704F40"/>
    <w:rsid w:val="007145F7"/>
    <w:rsid w:val="00723045"/>
    <w:rsid w:val="00754240"/>
    <w:rsid w:val="00755714"/>
    <w:rsid w:val="00761A9E"/>
    <w:rsid w:val="0077276B"/>
    <w:rsid w:val="00790D50"/>
    <w:rsid w:val="007A2767"/>
    <w:rsid w:val="007A2F12"/>
    <w:rsid w:val="007A53AE"/>
    <w:rsid w:val="007B1A8B"/>
    <w:rsid w:val="007C5B9E"/>
    <w:rsid w:val="007D5AB6"/>
    <w:rsid w:val="007E1007"/>
    <w:rsid w:val="007F1EC5"/>
    <w:rsid w:val="007F7A45"/>
    <w:rsid w:val="00810E8B"/>
    <w:rsid w:val="0081106D"/>
    <w:rsid w:val="00821413"/>
    <w:rsid w:val="00826D0B"/>
    <w:rsid w:val="00861CD8"/>
    <w:rsid w:val="008639EB"/>
    <w:rsid w:val="00866CF9"/>
    <w:rsid w:val="008718A2"/>
    <w:rsid w:val="00882B95"/>
    <w:rsid w:val="008B1382"/>
    <w:rsid w:val="008B65BD"/>
    <w:rsid w:val="008C6722"/>
    <w:rsid w:val="008E18D5"/>
    <w:rsid w:val="008E3A13"/>
    <w:rsid w:val="008F0A01"/>
    <w:rsid w:val="008F7DC1"/>
    <w:rsid w:val="0090731C"/>
    <w:rsid w:val="00907793"/>
    <w:rsid w:val="009077DC"/>
    <w:rsid w:val="009207AF"/>
    <w:rsid w:val="00942976"/>
    <w:rsid w:val="00952B4A"/>
    <w:rsid w:val="009548CA"/>
    <w:rsid w:val="00957006"/>
    <w:rsid w:val="00982AB3"/>
    <w:rsid w:val="00987217"/>
    <w:rsid w:val="009A13CB"/>
    <w:rsid w:val="009A5FA6"/>
    <w:rsid w:val="009B513D"/>
    <w:rsid w:val="009C37EA"/>
    <w:rsid w:val="009F4B6D"/>
    <w:rsid w:val="009F5919"/>
    <w:rsid w:val="00A07D6A"/>
    <w:rsid w:val="00A27A9E"/>
    <w:rsid w:val="00A30FD7"/>
    <w:rsid w:val="00A32A2A"/>
    <w:rsid w:val="00A661B2"/>
    <w:rsid w:val="00A84E65"/>
    <w:rsid w:val="00A970AB"/>
    <w:rsid w:val="00AA1ACB"/>
    <w:rsid w:val="00AB0C4D"/>
    <w:rsid w:val="00AB186B"/>
    <w:rsid w:val="00AC26FD"/>
    <w:rsid w:val="00AD3B32"/>
    <w:rsid w:val="00AE41C1"/>
    <w:rsid w:val="00AE6254"/>
    <w:rsid w:val="00AF0D04"/>
    <w:rsid w:val="00AF1168"/>
    <w:rsid w:val="00AF6277"/>
    <w:rsid w:val="00B155DC"/>
    <w:rsid w:val="00B238B5"/>
    <w:rsid w:val="00B36B09"/>
    <w:rsid w:val="00B505B5"/>
    <w:rsid w:val="00B54803"/>
    <w:rsid w:val="00B56E69"/>
    <w:rsid w:val="00B641BF"/>
    <w:rsid w:val="00B64A4F"/>
    <w:rsid w:val="00B81527"/>
    <w:rsid w:val="00B97A1E"/>
    <w:rsid w:val="00BA28DF"/>
    <w:rsid w:val="00BB2B3D"/>
    <w:rsid w:val="00BC249D"/>
    <w:rsid w:val="00BD3BD1"/>
    <w:rsid w:val="00BD3E2F"/>
    <w:rsid w:val="00BF523C"/>
    <w:rsid w:val="00C03104"/>
    <w:rsid w:val="00C069B4"/>
    <w:rsid w:val="00C12B41"/>
    <w:rsid w:val="00C17096"/>
    <w:rsid w:val="00C302EE"/>
    <w:rsid w:val="00C308AA"/>
    <w:rsid w:val="00C55F0B"/>
    <w:rsid w:val="00C57C87"/>
    <w:rsid w:val="00C6264D"/>
    <w:rsid w:val="00C83998"/>
    <w:rsid w:val="00CB1DCE"/>
    <w:rsid w:val="00CB446B"/>
    <w:rsid w:val="00CB4BB4"/>
    <w:rsid w:val="00CD22BE"/>
    <w:rsid w:val="00CF1481"/>
    <w:rsid w:val="00CF1F2A"/>
    <w:rsid w:val="00D01220"/>
    <w:rsid w:val="00D050F2"/>
    <w:rsid w:val="00D160DF"/>
    <w:rsid w:val="00D3324E"/>
    <w:rsid w:val="00D449BA"/>
    <w:rsid w:val="00D4662D"/>
    <w:rsid w:val="00D47B79"/>
    <w:rsid w:val="00D55AA0"/>
    <w:rsid w:val="00D64397"/>
    <w:rsid w:val="00D720EA"/>
    <w:rsid w:val="00D9420B"/>
    <w:rsid w:val="00D952B2"/>
    <w:rsid w:val="00D97489"/>
    <w:rsid w:val="00D97D9D"/>
    <w:rsid w:val="00DE7766"/>
    <w:rsid w:val="00E13CE6"/>
    <w:rsid w:val="00E33FCE"/>
    <w:rsid w:val="00E511D6"/>
    <w:rsid w:val="00E53A25"/>
    <w:rsid w:val="00E56F71"/>
    <w:rsid w:val="00E64C2A"/>
    <w:rsid w:val="00E85ACE"/>
    <w:rsid w:val="00E9432E"/>
    <w:rsid w:val="00E97F0E"/>
    <w:rsid w:val="00EC77F9"/>
    <w:rsid w:val="00EE4ACB"/>
    <w:rsid w:val="00EE68EF"/>
    <w:rsid w:val="00EE6CD6"/>
    <w:rsid w:val="00F36475"/>
    <w:rsid w:val="00F44051"/>
    <w:rsid w:val="00F4440D"/>
    <w:rsid w:val="00F510D1"/>
    <w:rsid w:val="00F62177"/>
    <w:rsid w:val="00F7095A"/>
    <w:rsid w:val="00FA7293"/>
    <w:rsid w:val="00FB11EF"/>
    <w:rsid w:val="00FB3B48"/>
    <w:rsid w:val="00FD32CA"/>
    <w:rsid w:val="00FF28B3"/>
    <w:rsid w:val="00FF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B5CC15"/>
  <w15:docId w15:val="{A2D8DDE8-9DA1-428F-8DBA-BD1C7BC0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semiHidden/>
    <w:unhideWhenUsed/>
    <w:rsid w:val="00B8152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815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81527"/>
    <w:rPr>
      <w:rFonts w:asciiTheme="minorHAnsi" w:hAnsiTheme="minorHAnsi"/>
      <w:spacing w:val="1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815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81527"/>
    <w:rPr>
      <w:rFonts w:asciiTheme="minorHAnsi" w:hAnsiTheme="minorHAnsi"/>
      <w:b/>
      <w:bCs/>
      <w:spacing w:val="10"/>
    </w:rPr>
  </w:style>
  <w:style w:type="character" w:styleId="Hyperlink">
    <w:name w:val="Hyperlink"/>
    <w:basedOn w:val="DefaultParagraphFont"/>
    <w:unhideWhenUsed/>
    <w:rsid w:val="006D4A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A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EE4A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charlesboudousquie/Portfolio" TargetMode="External"/><Relationship Id="rId1" Type="http://schemas.openxmlformats.org/officeDocument/2006/relationships/hyperlink" Target="mailto:charlesboudousquie@gmail.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udo\AppData\Local\Packages\Microsoft.Office.Desktop_8wekyb3d8bbwe\LocalCache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C678F3893124B9CB9A0D4F72E585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082EE-F089-4740-9E2C-90523A698B32}"/>
      </w:docPartPr>
      <w:docPartBody>
        <w:p w:rsidR="00792181" w:rsidRDefault="00963601">
          <w:pPr>
            <w:pStyle w:val="8C678F3893124B9CB9A0D4F72E585373"/>
          </w:pPr>
          <w:r>
            <w:t>Computer skills</w:t>
          </w:r>
        </w:p>
      </w:docPartBody>
    </w:docPart>
    <w:docPart>
      <w:docPartPr>
        <w:name w:val="9395D78AE86D4655BE654CAE8F863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1A2E2-A550-4F2E-830F-304D2CA8251E}"/>
      </w:docPartPr>
      <w:docPartBody>
        <w:p w:rsidR="00792181" w:rsidRDefault="00963601">
          <w:pPr>
            <w:pStyle w:val="9395D78AE86D4655BE654CAE8F8631F1"/>
          </w:pPr>
          <w:r w:rsidRPr="00116379">
            <w:t>Languages</w:t>
          </w:r>
        </w:p>
      </w:docPartBody>
    </w:docPart>
    <w:docPart>
      <w:docPartPr>
        <w:name w:val="B996F06D4F514BCE8D40B5E2D5C9A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09FCA-8A2C-4146-99A2-43A7B802549B}"/>
      </w:docPartPr>
      <w:docPartBody>
        <w:p w:rsidR="00792181" w:rsidRDefault="005A1584" w:rsidP="005A1584">
          <w:pPr>
            <w:pStyle w:val="B996F06D4F514BCE8D40B5E2D5C9AB6F"/>
          </w:pPr>
          <w:r>
            <w:t>Education</w:t>
          </w:r>
        </w:p>
      </w:docPartBody>
    </w:docPart>
    <w:docPart>
      <w:docPartPr>
        <w:name w:val="659B9387853847E6AAA9D85FDC5A8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F0972-E2F0-4F00-A4E9-E12DCD7F24C6}"/>
      </w:docPartPr>
      <w:docPartBody>
        <w:p w:rsidR="004A45A6" w:rsidRDefault="000E030F" w:rsidP="000E030F">
          <w:pPr>
            <w:pStyle w:val="659B9387853847E6AAA9D85FDC5A8FDC"/>
          </w:pPr>
          <w:r>
            <w:t>Summary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84"/>
    <w:rsid w:val="00016214"/>
    <w:rsid w:val="000E030F"/>
    <w:rsid w:val="000E2E53"/>
    <w:rsid w:val="002B049A"/>
    <w:rsid w:val="0034170B"/>
    <w:rsid w:val="0034429D"/>
    <w:rsid w:val="00344423"/>
    <w:rsid w:val="003B396F"/>
    <w:rsid w:val="004A2035"/>
    <w:rsid w:val="004A45A6"/>
    <w:rsid w:val="004B3573"/>
    <w:rsid w:val="004B6587"/>
    <w:rsid w:val="005A1584"/>
    <w:rsid w:val="00792181"/>
    <w:rsid w:val="007E5C03"/>
    <w:rsid w:val="007F52B4"/>
    <w:rsid w:val="0083759B"/>
    <w:rsid w:val="008E6E2F"/>
    <w:rsid w:val="008F50A8"/>
    <w:rsid w:val="00914709"/>
    <w:rsid w:val="00963601"/>
    <w:rsid w:val="00BE0B82"/>
    <w:rsid w:val="00C2451E"/>
    <w:rsid w:val="00C35DC6"/>
    <w:rsid w:val="00D36F9E"/>
    <w:rsid w:val="00D4446E"/>
    <w:rsid w:val="00E2321D"/>
    <w:rsid w:val="00E82C5E"/>
    <w:rsid w:val="00EC37BE"/>
    <w:rsid w:val="00F4427D"/>
    <w:rsid w:val="00FA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678F3893124B9CB9A0D4F72E585373">
    <w:name w:val="8C678F3893124B9CB9A0D4F72E585373"/>
  </w:style>
  <w:style w:type="paragraph" w:customStyle="1" w:styleId="9395D78AE86D4655BE654CAE8F8631F1">
    <w:name w:val="9395D78AE86D4655BE654CAE8F8631F1"/>
  </w:style>
  <w:style w:type="paragraph" w:customStyle="1" w:styleId="B996F06D4F514BCE8D40B5E2D5C9AB6F">
    <w:name w:val="B996F06D4F514BCE8D40B5E2D5C9AB6F"/>
    <w:rsid w:val="005A1584"/>
  </w:style>
  <w:style w:type="paragraph" w:customStyle="1" w:styleId="659B9387853847E6AAA9D85FDC5A8FDC">
    <w:name w:val="659B9387853847E6AAA9D85FDC5A8FDC"/>
    <w:rsid w:val="000E03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2FD03-40CA-4A40-98F1-217477F41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78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Alan Boudousquie</dc:creator>
  <cp:lastModifiedBy>Alan Boudousquie</cp:lastModifiedBy>
  <cp:revision>31</cp:revision>
  <cp:lastPrinted>2024-04-08T22:51:00Z</cp:lastPrinted>
  <dcterms:created xsi:type="dcterms:W3CDTF">2024-03-07T01:40:00Z</dcterms:created>
  <dcterms:modified xsi:type="dcterms:W3CDTF">2024-05-28T22:29:00Z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2018-04-05T04:38:24.3229633Z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